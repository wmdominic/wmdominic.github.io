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80ACC" w14:textId="77777777" w:rsidR="000759A8" w:rsidRDefault="00CA6AFD" w:rsidP="00234D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Lessons that came up from grading:</w:t>
      </w:r>
    </w:p>
    <w:p w14:paraId="6492F25F" w14:textId="77777777" w:rsidR="00CA6AFD" w:rsidRDefault="00CA6AFD" w:rsidP="00234D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Grade 10 (28 students):</w:t>
      </w:r>
    </w:p>
    <w:p w14:paraId="7469248A" w14:textId="77777777" w:rsidR="00CA6AFD" w:rsidRDefault="00CA6AFD" w:rsidP="00CA6A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Racist, sexist, and marked language</w:t>
      </w:r>
    </w:p>
    <w:p w14:paraId="00ABAFE8" w14:textId="77777777" w:rsidR="00CA6AFD" w:rsidRDefault="00CA6AFD" w:rsidP="00CA6A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Commas, conjunctions, quoting, run-ons</w:t>
      </w:r>
    </w:p>
    <w:p w14:paraId="55880ECD" w14:textId="77777777" w:rsidR="00CA6AFD" w:rsidRDefault="00CA6AFD" w:rsidP="00CA6A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Passive voice, refraining from using “it” – variety and word choice</w:t>
      </w:r>
    </w:p>
    <w:p w14:paraId="5FACBF2A" w14:textId="77777777" w:rsidR="00CA6AFD" w:rsidRDefault="00CA6AFD" w:rsidP="00CA6A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Descriptions / RENNS / N2SSWTSW / word choice</w:t>
      </w:r>
    </w:p>
    <w:p w14:paraId="012E9AC2" w14:textId="77777777" w:rsidR="00CA6AFD" w:rsidRDefault="00CA6AFD" w:rsidP="00CA6A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Numbers / writing time / dates / etc.</w:t>
      </w:r>
    </w:p>
    <w:p w14:paraId="73F3B88D" w14:textId="77777777" w:rsidR="00CA6AFD" w:rsidRDefault="00CA6AFD" w:rsidP="00CA6A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Punctuation / Mechanics / hyphens / parenthesis</w:t>
      </w:r>
    </w:p>
    <w:p w14:paraId="67FBDC47" w14:textId="77777777" w:rsidR="00CA6AFD" w:rsidRDefault="00CA6AFD" w:rsidP="00CA6A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Abbreviations</w:t>
      </w:r>
    </w:p>
    <w:p w14:paraId="443E7A1E" w14:textId="77777777" w:rsidR="00CA6AFD" w:rsidRDefault="00CA6AFD" w:rsidP="00CA6A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Audience knowledge / awareness</w:t>
      </w:r>
    </w:p>
    <w:p w14:paraId="2BDFA113" w14:textId="77777777" w:rsidR="00CA6AFD" w:rsidRDefault="00CA6AFD" w:rsidP="00CA6A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CA6AFD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>, 2</w:t>
      </w:r>
      <w:r w:rsidRPr="00CA6AFD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>, 3</w:t>
      </w:r>
      <w:r w:rsidRPr="00CA6AFD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person (POV)</w:t>
      </w:r>
    </w:p>
    <w:p w14:paraId="3D331704" w14:textId="77777777" w:rsidR="00CA6AFD" w:rsidRPr="00CA6AFD" w:rsidRDefault="00CA6AFD" w:rsidP="00CA6AFD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CA6AFD" w:rsidRPr="00CA6AFD" w:rsidSect="00C9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13F90"/>
    <w:multiLevelType w:val="hybridMultilevel"/>
    <w:tmpl w:val="7A22D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FD"/>
    <w:rsid w:val="00234D80"/>
    <w:rsid w:val="00946421"/>
    <w:rsid w:val="00C97C10"/>
    <w:rsid w:val="00CA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FAF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l9876pb/Library/Group%20Containers/UBF8T346G9.Office/User%20Content.localized/Templates.localized/Standard%20ML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MLA.dotx</Template>
  <TotalTime>4</TotalTime>
  <Pages>1</Pages>
  <Words>60</Words>
  <Characters>347</Characters>
  <Application>Microsoft Macintosh Word</Application>
  <DocSecurity>0</DocSecurity>
  <Lines>2</Lines>
  <Paragraphs>1</Paragraphs>
  <ScaleCrop>false</ScaleCrop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2017-04-10T20:13:00Z</cp:lastPrinted>
  <dcterms:created xsi:type="dcterms:W3CDTF">2017-04-10T20:09:00Z</dcterms:created>
  <dcterms:modified xsi:type="dcterms:W3CDTF">2017-04-10T20:13:00Z</dcterms:modified>
</cp:coreProperties>
</file>