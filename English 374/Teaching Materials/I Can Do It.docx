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AB3DB" w14:textId="77777777" w:rsidR="000759A8" w:rsidRDefault="005242CB" w:rsidP="005242CB">
      <w:pPr>
        <w:spacing w:line="48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Can Do It: Academic Boost in Studying and School Work</w:t>
      </w:r>
    </w:p>
    <w:p w14:paraId="69F29F70" w14:textId="77777777" w:rsidR="005242CB" w:rsidRDefault="005242CB" w:rsidP="005242CB">
      <w:pPr>
        <w:spacing w:line="48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William Lewandowski</w:t>
      </w:r>
    </w:p>
    <w:p w14:paraId="1BDB8573" w14:textId="77777777" w:rsidR="005242CB" w:rsidRDefault="005242CB" w:rsidP="005242C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studying for an exam, writing a paper, or even reading a book, I know I sometimes fall flat. Academically speaking, I know my work falls through the cracks at times, but nobody is perfect. Even through these mistakes and downfalls, I remind myself of the critical thinking and study skills I obtained from my Note Taking and Study Skills class in high school and University Studies 121 and 122. These are huge reminders of what I need to do with all my academic works, from English to Math. </w:t>
      </w:r>
    </w:p>
    <w:p w14:paraId="4F9B469F" w14:textId="77777777" w:rsidR="005242CB" w:rsidRDefault="00E00204" w:rsidP="005242C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basic reminders to myself about studying come from Kathleen T. McWhorter’s </w:t>
      </w:r>
      <w:r w:rsidRPr="00E00204">
        <w:rPr>
          <w:rFonts w:ascii="Times New Roman" w:hAnsi="Times New Roman" w:cs="Times New Roman"/>
          <w:i/>
        </w:rPr>
        <w:t>Study and Critical Thinking Skills in College</w:t>
      </w:r>
      <w:r>
        <w:rPr>
          <w:rFonts w:ascii="Times New Roman" w:hAnsi="Times New Roman" w:cs="Times New Roman"/>
        </w:rPr>
        <w:t xml:space="preserve"> in an outline I created in University Studies 121:</w:t>
      </w:r>
    </w:p>
    <w:p w14:paraId="12F1244C" w14:textId="77777777" w:rsidR="00E00204" w:rsidRPr="00E00204" w:rsidRDefault="00E00204" w:rsidP="00E00204">
      <w:pPr>
        <w:rPr>
          <w:rFonts w:ascii="Times New Roman" w:hAnsi="Times New Roman" w:cs="Times New Roman"/>
          <w:b/>
        </w:rPr>
      </w:pPr>
      <w:r w:rsidRPr="00E00204">
        <w:rPr>
          <w:rFonts w:ascii="Times New Roman" w:hAnsi="Times New Roman" w:cs="Times New Roman"/>
          <w:b/>
        </w:rPr>
        <w:t>COPING WITH NEW EXPECTATIONS</w:t>
      </w:r>
    </w:p>
    <w:p w14:paraId="480A259D" w14:textId="77777777" w:rsidR="00E00204" w:rsidRPr="00F6286B" w:rsidRDefault="00E00204" w:rsidP="00E00204">
      <w:pPr>
        <w:pStyle w:val="ListParagraph"/>
        <w:numPr>
          <w:ilvl w:val="0"/>
          <w:numId w:val="1"/>
        </w:numPr>
        <w:rPr>
          <w:b/>
        </w:rPr>
      </w:pPr>
      <w:r w:rsidRPr="00F6286B">
        <w:rPr>
          <w:b/>
        </w:rPr>
        <w:t>Set Your Own Operating Rules</w:t>
      </w:r>
    </w:p>
    <w:p w14:paraId="4851E61B" w14:textId="77777777" w:rsidR="00E00204" w:rsidRPr="007A3A2F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Your time is your own</w:t>
      </w:r>
    </w:p>
    <w:p w14:paraId="08F56D22" w14:textId="77777777" w:rsidR="00E00204" w:rsidRPr="007A3A2F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There are no defined hours except for when classes are in session</w:t>
      </w:r>
    </w:p>
    <w:p w14:paraId="4A68643A" w14:textId="77777777" w:rsidR="00E00204" w:rsidRPr="007A3A2F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You are on your own; you choose to do</w:t>
      </w:r>
      <w:r>
        <w:t>. What you want. When you want.</w:t>
      </w:r>
      <w:r>
        <w:t xml:space="preserve"> If you want to at all.</w:t>
      </w:r>
    </w:p>
    <w:p w14:paraId="21D9EBB9" w14:textId="77777777" w:rsidR="00E00204" w:rsidRPr="007A3A2F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Some students feel that they should spend all their time studying; others put it off and never really find the right time to get it done</w:t>
      </w:r>
    </w:p>
    <w:p w14:paraId="4034EC34" w14:textId="77777777" w:rsidR="00E00204" w:rsidRPr="00395F15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Set your own guidelines as to what you think you should obey to make yourself more successful</w:t>
      </w:r>
    </w:p>
    <w:p w14:paraId="4956521E" w14:textId="77777777" w:rsidR="00E00204" w:rsidRPr="00395F15" w:rsidRDefault="00E00204" w:rsidP="00E00204">
      <w:pPr>
        <w:pStyle w:val="ListParagraph"/>
        <w:numPr>
          <w:ilvl w:val="2"/>
          <w:numId w:val="1"/>
        </w:numPr>
        <w:rPr>
          <w:b/>
        </w:rPr>
      </w:pPr>
      <w:r>
        <w:t>Examples of “Self-Rules”</w:t>
      </w:r>
    </w:p>
    <w:p w14:paraId="0F9930D4" w14:textId="77777777" w:rsidR="00E00204" w:rsidRPr="00395F15" w:rsidRDefault="00E00204" w:rsidP="00E00204">
      <w:pPr>
        <w:pStyle w:val="ListParagraph"/>
        <w:numPr>
          <w:ilvl w:val="3"/>
          <w:numId w:val="1"/>
        </w:numPr>
        <w:rPr>
          <w:b/>
        </w:rPr>
      </w:pPr>
      <w:r>
        <w:t>Start studying for a major exam at least a week ahead</w:t>
      </w:r>
    </w:p>
    <w:p w14:paraId="02F2E606" w14:textId="77777777" w:rsidR="00E00204" w:rsidRPr="00395F15" w:rsidRDefault="00E00204" w:rsidP="00E00204">
      <w:pPr>
        <w:pStyle w:val="ListParagraph"/>
        <w:numPr>
          <w:ilvl w:val="3"/>
          <w:numId w:val="1"/>
        </w:numPr>
        <w:rPr>
          <w:b/>
        </w:rPr>
      </w:pPr>
      <w:r>
        <w:t>Make review a part of each study session</w:t>
      </w:r>
    </w:p>
    <w:p w14:paraId="3B6F1FB7" w14:textId="77777777" w:rsidR="00E00204" w:rsidRPr="00395F15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Write them down and post them so you see them daily as a reminder</w:t>
      </w:r>
    </w:p>
    <w:p w14:paraId="3120776A" w14:textId="77777777" w:rsidR="00E00204" w:rsidRPr="00F6286B" w:rsidRDefault="00E00204" w:rsidP="00E00204">
      <w:pPr>
        <w:pStyle w:val="ListParagraph"/>
        <w:numPr>
          <w:ilvl w:val="0"/>
          <w:numId w:val="1"/>
        </w:numPr>
        <w:rPr>
          <w:b/>
        </w:rPr>
      </w:pPr>
      <w:r w:rsidRPr="00F6286B">
        <w:rPr>
          <w:b/>
        </w:rPr>
        <w:t>Take Responsibility for Your Own Learning</w:t>
      </w:r>
    </w:p>
    <w:p w14:paraId="4591F65F" w14:textId="77777777" w:rsidR="00E00204" w:rsidRPr="00395F15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 xml:space="preserve">Professors function as guides; </w:t>
      </w:r>
      <w:r>
        <w:rPr>
          <w:i/>
        </w:rPr>
        <w:t>You</w:t>
      </w:r>
      <w:r>
        <w:t xml:space="preserve"> do the learning</w:t>
      </w:r>
    </w:p>
    <w:p w14:paraId="0BA584B0" w14:textId="77777777" w:rsidR="00E00204" w:rsidRPr="00395F15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Instructors expect you to learn the material and to be prepared to discuss it in class.</w:t>
      </w:r>
    </w:p>
    <w:p w14:paraId="67E0162C" w14:textId="77777777" w:rsidR="00E00204" w:rsidRPr="00F6286B" w:rsidRDefault="00E00204" w:rsidP="00E00204">
      <w:pPr>
        <w:pStyle w:val="ListParagraph"/>
        <w:numPr>
          <w:ilvl w:val="0"/>
          <w:numId w:val="1"/>
        </w:numPr>
        <w:rPr>
          <w:b/>
        </w:rPr>
      </w:pPr>
      <w:r w:rsidRPr="00F6286B">
        <w:rPr>
          <w:b/>
        </w:rPr>
        <w:t>Develop New Approaches to Learning</w:t>
      </w:r>
    </w:p>
    <w:p w14:paraId="1ABF85B4" w14:textId="77777777" w:rsidR="00E00204" w:rsidRPr="00123364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College requires new attitudes and approaches toward learning</w:t>
      </w:r>
    </w:p>
    <w:p w14:paraId="40791D90" w14:textId="77777777" w:rsidR="00E00204" w:rsidRPr="00F6286B" w:rsidRDefault="00E00204" w:rsidP="00E00204">
      <w:pPr>
        <w:pStyle w:val="ListParagraph"/>
        <w:numPr>
          <w:ilvl w:val="0"/>
          <w:numId w:val="1"/>
        </w:numPr>
        <w:rPr>
          <w:b/>
        </w:rPr>
      </w:pPr>
      <w:r w:rsidRPr="00F6286B">
        <w:rPr>
          <w:b/>
        </w:rPr>
        <w:t>Focus on Ideas, Not Right Answers</w:t>
      </w:r>
    </w:p>
    <w:p w14:paraId="016FE89F" w14:textId="77777777" w:rsidR="00E00204" w:rsidRPr="003970CD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Many students expect to be either right or wrong.</w:t>
      </w:r>
    </w:p>
    <w:p w14:paraId="3D3BBDEE" w14:textId="77777777" w:rsidR="00E00204" w:rsidRPr="003970CD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 xml:space="preserve">“Learning is limited” to facts and mastery of the course and is measured by the number right answers </w:t>
      </w:r>
    </w:p>
    <w:p w14:paraId="37F226B5" w14:textId="77777777" w:rsidR="00E00204" w:rsidRPr="003970CD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 xml:space="preserve">A professor </w:t>
      </w:r>
      <w:r>
        <w:rPr>
          <w:i/>
        </w:rPr>
        <w:t>expects you to think and provide a reasoned, logical, consistent response using information acquired through readings.</w:t>
      </w:r>
    </w:p>
    <w:p w14:paraId="5FC3CB7D" w14:textId="77777777" w:rsidR="00E00204" w:rsidRPr="003970CD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Many questions don’t have a definite, single correct answer.</w:t>
      </w:r>
    </w:p>
    <w:p w14:paraId="75625D2A" w14:textId="77777777" w:rsidR="00E00204" w:rsidRDefault="00E00204" w:rsidP="00E00204">
      <w:pPr>
        <w:rPr>
          <w:b/>
        </w:rPr>
      </w:pPr>
    </w:p>
    <w:p w14:paraId="599CFD88" w14:textId="77777777" w:rsidR="00E00204" w:rsidRPr="00E00204" w:rsidRDefault="00E00204" w:rsidP="00E00204">
      <w:pPr>
        <w:rPr>
          <w:rFonts w:ascii="Times New Roman" w:hAnsi="Times New Roman" w:cs="Times New Roman"/>
          <w:b/>
        </w:rPr>
      </w:pPr>
      <w:r w:rsidRPr="00E00204">
        <w:rPr>
          <w:rFonts w:ascii="Times New Roman" w:hAnsi="Times New Roman" w:cs="Times New Roman"/>
          <w:b/>
        </w:rPr>
        <w:t>TAKING CHARGE</w:t>
      </w:r>
    </w:p>
    <w:p w14:paraId="76B72C2F" w14:textId="77777777" w:rsidR="00E00204" w:rsidRPr="00F6286B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rPr>
          <w:i/>
        </w:rPr>
        <w:t>People who make plans and decisions are more successful than those who do not</w:t>
      </w:r>
    </w:p>
    <w:p w14:paraId="6C2708D9" w14:textId="77777777" w:rsidR="00E00204" w:rsidRPr="00F6286B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People without plans or goals drift through life passively, letting things happen and allowing others to control their lives</w:t>
      </w:r>
    </w:p>
    <w:p w14:paraId="308B5DC0" w14:textId="77777777" w:rsidR="00E00204" w:rsidRDefault="00E00204" w:rsidP="00E00204">
      <w:pPr>
        <w:pStyle w:val="ListParagraph"/>
        <w:numPr>
          <w:ilvl w:val="0"/>
          <w:numId w:val="1"/>
        </w:numPr>
        <w:rPr>
          <w:b/>
        </w:rPr>
      </w:pPr>
      <w:r w:rsidRPr="00F6286B">
        <w:rPr>
          <w:b/>
        </w:rPr>
        <w:t>Accept Responsibility for Grades</w:t>
      </w:r>
    </w:p>
    <w:p w14:paraId="6D985E65" w14:textId="77777777" w:rsidR="00E00204" w:rsidRPr="00F6286B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 xml:space="preserve">Teachers don’t </w:t>
      </w:r>
      <w:r>
        <w:rPr>
          <w:i/>
        </w:rPr>
        <w:t>give</w:t>
      </w:r>
      <w:r>
        <w:t xml:space="preserve"> you grades, you </w:t>
      </w:r>
      <w:r>
        <w:rPr>
          <w:i/>
        </w:rPr>
        <w:t>earn</w:t>
      </w:r>
      <w:r>
        <w:t xml:space="preserve"> grades</w:t>
      </w:r>
    </w:p>
    <w:p w14:paraId="096A4C1F" w14:textId="77777777" w:rsidR="00E00204" w:rsidRPr="00F6286B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You will not always earn the desired grade. Analyze what you could do next time to improve a disappointing grade, put work into preparing for the next exam.</w:t>
      </w:r>
    </w:p>
    <w:p w14:paraId="4DF6E574" w14:textId="77777777" w:rsidR="00E00204" w:rsidRDefault="00E00204" w:rsidP="00E00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Don’t Make Excuses</w:t>
      </w:r>
    </w:p>
    <w:p w14:paraId="13CD62B8" w14:textId="77777777" w:rsidR="00E00204" w:rsidRPr="00F6286B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Studying is not easy. Studying requires time and conscious effort.</w:t>
      </w:r>
    </w:p>
    <w:p w14:paraId="4950DC93" w14:textId="77777777" w:rsidR="00E00204" w:rsidRPr="00F6286B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Don’t make excuses for not studying, you’re only lying to yourself.</w:t>
      </w:r>
    </w:p>
    <w:p w14:paraId="3E2AC1ED" w14:textId="77777777" w:rsidR="00E00204" w:rsidRPr="00F6286B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(My thought) Just get it done and move on. Once it’s done, you don’t have to worry about it anymore!</w:t>
      </w:r>
    </w:p>
    <w:p w14:paraId="095E88BA" w14:textId="77777777" w:rsidR="00E00204" w:rsidRDefault="00E00204" w:rsidP="00E00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Develop Essential, Marketable Skills</w:t>
      </w:r>
    </w:p>
    <w:p w14:paraId="0AB00311" w14:textId="77777777" w:rsidR="00E00204" w:rsidRPr="00E00204" w:rsidRDefault="00E00204" w:rsidP="00E00204">
      <w:pPr>
        <w:pStyle w:val="ListParagraph"/>
        <w:numPr>
          <w:ilvl w:val="1"/>
          <w:numId w:val="1"/>
        </w:numPr>
        <w:rPr>
          <w:b/>
        </w:rPr>
      </w:pPr>
      <w:r>
        <w:t>Work on expanding and modifying your skills by taking courses to strengthen your weaknesses and to acquire basic competencies in a variety of areas.</w:t>
      </w:r>
    </w:p>
    <w:p w14:paraId="1D725F32" w14:textId="77777777" w:rsidR="00E00204" w:rsidRDefault="00E00204" w:rsidP="00E00204">
      <w:pPr>
        <w:rPr>
          <w:b/>
        </w:rPr>
      </w:pPr>
    </w:p>
    <w:p w14:paraId="47BAC799" w14:textId="77777777" w:rsidR="00E00204" w:rsidRPr="00E00204" w:rsidRDefault="00E00204" w:rsidP="00E00204">
      <w:pPr>
        <w:rPr>
          <w:rFonts w:ascii="Times New Roman" w:hAnsi="Times New Roman" w:cs="Times New Roman"/>
        </w:rPr>
      </w:pPr>
    </w:p>
    <w:p w14:paraId="63880887" w14:textId="77777777" w:rsidR="00927106" w:rsidRDefault="00E00204" w:rsidP="0092710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these basic but important reminders, I bring these ideas back into my mind and show myself I have control and power over my academic experiences. </w:t>
      </w:r>
      <w:r w:rsidR="00927106">
        <w:rPr>
          <w:rFonts w:ascii="Times New Roman" w:hAnsi="Times New Roman" w:cs="Times New Roman"/>
        </w:rPr>
        <w:t>So with this, I have another set of skills that empower my academic success. For English especially, writing is a key area seen in many fields. From essay tests to papers, writing skills are crucial for academics and cannot be thrown together within a few hours, rather must be carried out among days or even weeks at a time. Here are my tips that I put together:</w:t>
      </w:r>
    </w:p>
    <w:p w14:paraId="74BC1BF9" w14:textId="77777777" w:rsidR="00927106" w:rsidRPr="00927106" w:rsidRDefault="00927106" w:rsidP="00927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 IT OUT</w:t>
      </w:r>
    </w:p>
    <w:p w14:paraId="6F8A261A" w14:textId="77777777" w:rsidR="00927106" w:rsidRPr="00927106" w:rsidRDefault="00927106" w:rsidP="00927106">
      <w:pPr>
        <w:pStyle w:val="ListParagraph"/>
        <w:numPr>
          <w:ilvl w:val="1"/>
          <w:numId w:val="3"/>
        </w:numPr>
        <w:rPr>
          <w:b/>
        </w:rPr>
      </w:pPr>
      <w:r>
        <w:t>Writing is a process and should be planned accordingly.</w:t>
      </w:r>
    </w:p>
    <w:p w14:paraId="21E49D05" w14:textId="77777777" w:rsidR="00927106" w:rsidRPr="00927106" w:rsidRDefault="00927106" w:rsidP="00927106">
      <w:pPr>
        <w:pStyle w:val="ListParagraph"/>
        <w:numPr>
          <w:ilvl w:val="1"/>
          <w:numId w:val="3"/>
        </w:numPr>
        <w:rPr>
          <w:b/>
        </w:rPr>
      </w:pPr>
      <w:r>
        <w:t>A majority of writing assignments are given to students ahead of time; this is prime opportunity to organize and schedule the writing process in order to achieve quality work.</w:t>
      </w:r>
    </w:p>
    <w:p w14:paraId="5A68A01B" w14:textId="77777777" w:rsidR="00927106" w:rsidRDefault="00927106" w:rsidP="0092710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do I write? (The writing process)</w:t>
      </w:r>
    </w:p>
    <w:p w14:paraId="7AD31D19" w14:textId="77777777" w:rsidR="00927106" w:rsidRPr="00927106" w:rsidRDefault="00927106" w:rsidP="00927106">
      <w:pPr>
        <w:pStyle w:val="ListParagraph"/>
        <w:numPr>
          <w:ilvl w:val="1"/>
          <w:numId w:val="3"/>
        </w:numPr>
        <w:rPr>
          <w:b/>
        </w:rPr>
      </w:pPr>
      <w:r>
        <w:t xml:space="preserve">There are four key points to the </w:t>
      </w:r>
      <w:bookmarkStart w:id="0" w:name="_GoBack"/>
      <w:bookmarkEnd w:id="0"/>
    </w:p>
    <w:sectPr w:rsidR="00927106" w:rsidRPr="00927106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67D06"/>
    <w:multiLevelType w:val="hybridMultilevel"/>
    <w:tmpl w:val="66C6544C"/>
    <w:lvl w:ilvl="0" w:tplc="9DF2F368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B052D"/>
    <w:multiLevelType w:val="hybridMultilevel"/>
    <w:tmpl w:val="7884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60876"/>
    <w:multiLevelType w:val="hybridMultilevel"/>
    <w:tmpl w:val="AD3E9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CB"/>
    <w:rsid w:val="00234D80"/>
    <w:rsid w:val="005242CB"/>
    <w:rsid w:val="00927106"/>
    <w:rsid w:val="00946421"/>
    <w:rsid w:val="00C97C10"/>
    <w:rsid w:val="00E0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3B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04"/>
    <w:pPr>
      <w:ind w:left="720"/>
      <w:contextualSpacing/>
    </w:pPr>
    <w:rPr>
      <w:rFonts w:ascii="Times New Roman" w:eastAsia="MS Mincho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9876pb/Library/Group%20Containers/UBF8T346G9.Office/User%20Content.localized/Templates.localized/Standard%20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MLA.dotx</Template>
  <TotalTime>20</TotalTime>
  <Pages>2</Pages>
  <Words>565</Words>
  <Characters>3226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2017-04-10T16:46:00Z</dcterms:created>
  <dcterms:modified xsi:type="dcterms:W3CDTF">2017-04-10T17:14:00Z</dcterms:modified>
</cp:coreProperties>
</file>