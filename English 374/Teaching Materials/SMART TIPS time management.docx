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E09E2" w14:textId="77777777" w:rsidR="000759A8" w:rsidRDefault="00A65860" w:rsidP="00234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S.M.A.R.T. T.I.P.S. </w:t>
      </w:r>
    </w:p>
    <w:p w14:paraId="24FE15BE" w14:textId="77777777" w:rsidR="00A65860" w:rsidRDefault="00A65860" w:rsidP="00234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Taken from The University of Chicago’s Student Health and Counseling Services page (</w:t>
      </w:r>
      <w:hyperlink r:id="rId4" w:history="1">
        <w:r w:rsidRPr="0072779D">
          <w:rPr>
            <w:rStyle w:val="Hyperlink"/>
            <w:rFonts w:ascii="Times New Roman" w:hAnsi="Times New Roman" w:cs="Times New Roman"/>
          </w:rPr>
          <w:t>http://wellness.uchicago.edu/page/smart-tips)</w:t>
        </w:r>
      </w:hyperlink>
      <w:r>
        <w:rPr>
          <w:rFonts w:ascii="Times New Roman" w:hAnsi="Times New Roman" w:cs="Times New Roman"/>
        </w:rPr>
        <w:t>.</w:t>
      </w:r>
    </w:p>
    <w:p w14:paraId="4294F091" w14:textId="77777777" w:rsid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6DDBCA5" w14:textId="77777777" w:rsid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</w:p>
    <w:p w14:paraId="639AFB34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S = Specific</w:t>
      </w:r>
    </w:p>
    <w:p w14:paraId="4BA3DDFF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68884CE3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Vague: "Read Kant for two hours." (Any goal exceeding 1.5 hours of study should be broken into smaller goals.)</w:t>
      </w:r>
    </w:p>
    <w:p w14:paraId="4FFA84B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8C2620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Specific: "Read 4 pages of Kant in an hour and prepare a thought for class"</w:t>
      </w:r>
    </w:p>
    <w:p w14:paraId="3437A8E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6581B4F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M = Measurable</w:t>
      </w:r>
    </w:p>
    <w:p w14:paraId="0D1C7AA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89ACB37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Not Measurable: "Study for Chemistry Exam for 8 hours."</w:t>
      </w:r>
    </w:p>
    <w:p w14:paraId="0572AF56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BBD2C1E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Measurable: "Work problems from 5 chapters for 45 minutes each."</w:t>
      </w:r>
    </w:p>
    <w:p w14:paraId="43524561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(Short, measurable goals will help you stay on track.)</w:t>
      </w:r>
    </w:p>
    <w:p w14:paraId="463C62D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5A8D2AF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A = Attainable</w:t>
      </w:r>
    </w:p>
    <w:p w14:paraId="08A751BA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5F7115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Not Attainable: "Study 40 hours every week outside class."</w:t>
      </w:r>
    </w:p>
    <w:p w14:paraId="4261A02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3649FF0A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Attainable: "Study 20 hours every week outside class and save my extra energy for final's week."</w:t>
      </w:r>
    </w:p>
    <w:p w14:paraId="4FC9FAA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2A282B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R = Realistic</w:t>
      </w:r>
    </w:p>
    <w:p w14:paraId="7F7E2F80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26F12D19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Unrealistic: "Get Straight A's this quarter." (You cannot control everything that will affect your grade.)</w:t>
      </w:r>
    </w:p>
    <w:p w14:paraId="0D5BEBA1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A6B4746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Realistic: "Go to all classes. Study 3 hours per day."</w:t>
      </w:r>
    </w:p>
    <w:p w14:paraId="2099FC5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4E73042D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T = Timely</w:t>
      </w:r>
    </w:p>
    <w:p w14:paraId="2D741960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9FE4859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Not Timely: "I'll start my paper tomorrow..."</w:t>
      </w:r>
    </w:p>
    <w:p w14:paraId="0B2A5B52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72FE1C39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Timely: "Today, I can read the essay questions and pick my topic."</w:t>
      </w:r>
    </w:p>
    <w:p w14:paraId="198DA2D5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69AC7D0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lastRenderedPageBreak/>
        <w:t>T = Take a Break!</w:t>
      </w:r>
    </w:p>
    <w:p w14:paraId="194633FE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354549B3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Continue your previous hobbies and interests, even if the time spent on them needs to be reduced.</w:t>
      </w:r>
    </w:p>
    <w:p w14:paraId="3E293B3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4ED23327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Take regular breaks. Study for only 45 - 90 minute intervals. And, study for only 3 hours per day in a normal week.</w:t>
      </w:r>
    </w:p>
    <w:p w14:paraId="71014E82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A2DCE4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I = Invigorate Yourself!</w:t>
      </w:r>
    </w:p>
    <w:p w14:paraId="2A4F8024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46F3B2B4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Continue to exercise and socialize.</w:t>
      </w:r>
    </w:p>
    <w:p w14:paraId="0E1B8420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0A88635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Study with a group or meet a friend to study.</w:t>
      </w:r>
    </w:p>
    <w:p w14:paraId="6C317D23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419A986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Treat yourself to breakfast before your Sunday study session.</w:t>
      </w:r>
    </w:p>
    <w:p w14:paraId="62D5AED0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3AA04405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P = Plan Your Study Space!</w:t>
      </w:r>
    </w:p>
    <w:p w14:paraId="315E4138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07F8CD2D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Study in a space that works for you. If you are distracted or unproductive studying at home or in the library, go to a coffee shop, for instance.</w:t>
      </w:r>
    </w:p>
    <w:p w14:paraId="6EE3E3ED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37ABFE39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S = Set Your Priorities!</w:t>
      </w:r>
    </w:p>
    <w:p w14:paraId="5C44A5C0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509796CF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Set your priorities every week, and then re-examine your priorities every day.</w:t>
      </w:r>
    </w:p>
    <w:p w14:paraId="628157C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711E35C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Work on high priority work first.</w:t>
      </w:r>
    </w:p>
    <w:p w14:paraId="244C0762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13C3EE9B" w14:textId="77777777" w:rsid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</w:p>
    <w:p w14:paraId="5EA56608" w14:textId="77777777" w:rsid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</w:p>
    <w:p w14:paraId="0A4823D1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  <w:b/>
        </w:rPr>
      </w:pPr>
      <w:r w:rsidRPr="00A65860">
        <w:rPr>
          <w:rFonts w:ascii="Times New Roman" w:hAnsi="Times New Roman" w:cs="Times New Roman"/>
          <w:b/>
        </w:rPr>
        <w:t>Make tough decisions and stick by them.</w:t>
      </w:r>
    </w:p>
    <w:p w14:paraId="0C92B36A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72F99C9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Are you researching your paper endlessly? Start writing instead and find out in that way whether more research is required.</w:t>
      </w:r>
    </w:p>
    <w:p w14:paraId="6CF9E1DD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</w:p>
    <w:p w14:paraId="495AC95B" w14:textId="77777777" w:rsidR="00A65860" w:rsidRPr="00A65860" w:rsidRDefault="00A65860" w:rsidP="00A65860">
      <w:pPr>
        <w:spacing w:line="276" w:lineRule="auto"/>
        <w:rPr>
          <w:rFonts w:ascii="Times New Roman" w:hAnsi="Times New Roman" w:cs="Times New Roman"/>
        </w:rPr>
      </w:pPr>
      <w:r w:rsidRPr="00A65860">
        <w:rPr>
          <w:rFonts w:ascii="Times New Roman" w:hAnsi="Times New Roman" w:cs="Times New Roman"/>
        </w:rPr>
        <w:t>Does a problem set need to be done tomorrow? Take a rain check on that coffee date and study with your friend instead.</w:t>
      </w:r>
    </w:p>
    <w:sectPr w:rsidR="00A65860" w:rsidRPr="00A65860" w:rsidSect="00C9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60"/>
    <w:rsid w:val="00234D80"/>
    <w:rsid w:val="00946421"/>
    <w:rsid w:val="00A65860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0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ellness.uchicago.edu/page/smart-tips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9876pb/Library/Group%20Containers/UBF8T346G9.Office/User%20Content.localized/Templates.localized/Standard%20M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MLA.dotx</Template>
  <TotalTime>7</TotalTime>
  <Pages>2</Pages>
  <Words>314</Words>
  <Characters>1790</Characters>
  <Application>Microsoft Macintosh Word</Application>
  <DocSecurity>0</DocSecurity>
  <Lines>14</Lines>
  <Paragraphs>4</Paragraphs>
  <ScaleCrop>false</ScaleCrop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2017-04-10T19:52:00Z</cp:lastPrinted>
  <dcterms:created xsi:type="dcterms:W3CDTF">2017-04-10T19:48:00Z</dcterms:created>
  <dcterms:modified xsi:type="dcterms:W3CDTF">2017-04-10T19:57:00Z</dcterms:modified>
</cp:coreProperties>
</file>