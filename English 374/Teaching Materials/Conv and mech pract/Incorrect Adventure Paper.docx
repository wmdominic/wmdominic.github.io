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82BE15" w14:textId="5D5EF16F" w:rsidR="009202D5" w:rsidRDefault="00224E98" w:rsidP="009202D5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11527" wp14:editId="6E66BDC4">
                <wp:simplePos x="0" y="0"/>
                <wp:positionH relativeFrom="column">
                  <wp:posOffset>-518160</wp:posOffset>
                </wp:positionH>
                <wp:positionV relativeFrom="paragraph">
                  <wp:posOffset>325120</wp:posOffset>
                </wp:positionV>
                <wp:extent cx="340995" cy="744982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7449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97ED3" w14:textId="5DFAFE7C" w:rsidR="00224E98" w:rsidRDefault="00224E98" w:rsidP="00224E98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</w:p>
                          <w:p w14:paraId="6860A085" w14:textId="12F167BC" w:rsidR="00224E98" w:rsidRDefault="00224E98" w:rsidP="00224E98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  <w:p w14:paraId="4DCB7FC4" w14:textId="04F1EEB2" w:rsidR="00224E98" w:rsidRDefault="00A60CDF" w:rsidP="00224E98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  <w:p w14:paraId="52254F7E" w14:textId="4C4C1E3E" w:rsidR="00224E98" w:rsidRDefault="00224E98" w:rsidP="00224E98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  <w:p w14:paraId="285E7F73" w14:textId="06486837" w:rsidR="00224E98" w:rsidRDefault="00224E98" w:rsidP="00224E98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  <w:p w14:paraId="2AEDF7CE" w14:textId="7604A27A" w:rsidR="00224E98" w:rsidRDefault="00224E98" w:rsidP="00224E98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  <w:p w14:paraId="0AF1B6F6" w14:textId="49AC9A43" w:rsidR="00224E98" w:rsidRDefault="00A60CDF" w:rsidP="00224E98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  <w:p w14:paraId="2ADA1B7B" w14:textId="430A9137" w:rsidR="00224E98" w:rsidRDefault="00224E98" w:rsidP="00224E98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</w:p>
                          <w:p w14:paraId="01E4D6A1" w14:textId="326D76E8" w:rsidR="00224E98" w:rsidRDefault="00224E98" w:rsidP="00224E98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  <w:p w14:paraId="0771C3B4" w14:textId="662EFE81" w:rsidR="00224E98" w:rsidRDefault="00A60CDF" w:rsidP="00224E98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</w:p>
                          <w:p w14:paraId="2C7763B2" w14:textId="1BD9BE2E" w:rsidR="00224E98" w:rsidRDefault="00224E98" w:rsidP="00224E98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  <w:p w14:paraId="3EBE0BDC" w14:textId="3F3FD818" w:rsidR="00224E98" w:rsidRDefault="00224E98" w:rsidP="00224E98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  <w:p w14:paraId="0B61BA97" w14:textId="56358F63" w:rsidR="00224E98" w:rsidRDefault="00224E98" w:rsidP="00224E98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  <w:p w14:paraId="0F51F520" w14:textId="7AEBB4FB" w:rsidR="00224E98" w:rsidRDefault="00224E98" w:rsidP="00224E98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</w:p>
                          <w:p w14:paraId="5FCA9CBC" w14:textId="66E0AA4B" w:rsidR="00224E98" w:rsidRDefault="00A60CDF" w:rsidP="00224E98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  <w:p w14:paraId="3F8AF579" w14:textId="56069ECA" w:rsidR="00224E98" w:rsidRDefault="00A60CDF" w:rsidP="00224E98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  <w:p w14:paraId="541FF5FD" w14:textId="02A78446" w:rsidR="00224E98" w:rsidRDefault="00A60CDF" w:rsidP="00224E98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  <w:p w14:paraId="765981D9" w14:textId="2F43181D" w:rsidR="00224E98" w:rsidRDefault="00A60CDF" w:rsidP="00224E98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  <w:p w14:paraId="7C12426D" w14:textId="7B3F240D" w:rsidR="00224E98" w:rsidRDefault="00A60CDF" w:rsidP="00224E98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</w:p>
                          <w:p w14:paraId="72A0DBDE" w14:textId="0DEEECCE" w:rsidR="00224E98" w:rsidRDefault="00A60CDF" w:rsidP="00224E98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  <w:p w14:paraId="010938C5" w14:textId="480ED6A5" w:rsidR="00224E98" w:rsidRDefault="00224E98" w:rsidP="00224E98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  <w:p w14:paraId="2478C448" w14:textId="21FF52E2" w:rsidR="00224E98" w:rsidRDefault="00224E98" w:rsidP="00224E98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C4D65A2" w14:textId="77777777" w:rsidR="00224E98" w:rsidRPr="00224E98" w:rsidRDefault="00224E98" w:rsidP="00224E98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11527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0.8pt;margin-top:25.6pt;width:26.85pt;height:58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" filled="f" stroked="f">
                <v:textbox>
                  <w:txbxContent>
                    <w:p w14:paraId="3F797ED3" w14:textId="5DFAFE7C" w:rsidR="00224E98" w:rsidRDefault="00224E98" w:rsidP="00224E98">
                      <w:pPr>
                        <w:spacing w:line="48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4</w:t>
                      </w:r>
                    </w:p>
                    <w:p w14:paraId="6860A085" w14:textId="12F167BC" w:rsidR="00224E98" w:rsidRDefault="00224E98" w:rsidP="00224E98">
                      <w:pPr>
                        <w:spacing w:line="48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</w:t>
                      </w:r>
                    </w:p>
                    <w:p w14:paraId="4DCB7FC4" w14:textId="04F1EEB2" w:rsidR="00224E98" w:rsidRDefault="00A60CDF" w:rsidP="00224E98">
                      <w:pPr>
                        <w:spacing w:line="48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</w:t>
                      </w:r>
                    </w:p>
                    <w:p w14:paraId="52254F7E" w14:textId="4C4C1E3E" w:rsidR="00224E98" w:rsidRDefault="00224E98" w:rsidP="00224E98">
                      <w:pPr>
                        <w:spacing w:line="48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0</w:t>
                      </w:r>
                    </w:p>
                    <w:p w14:paraId="285E7F73" w14:textId="06486837" w:rsidR="00224E98" w:rsidRDefault="00224E98" w:rsidP="00224E98">
                      <w:pPr>
                        <w:spacing w:line="48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</w:t>
                      </w:r>
                    </w:p>
                    <w:p w14:paraId="2AEDF7CE" w14:textId="7604A27A" w:rsidR="00224E98" w:rsidRDefault="00224E98" w:rsidP="00224E98">
                      <w:pPr>
                        <w:spacing w:line="48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</w:t>
                      </w:r>
                    </w:p>
                    <w:p w14:paraId="0AF1B6F6" w14:textId="49AC9A43" w:rsidR="00224E98" w:rsidRDefault="00A60CDF" w:rsidP="00224E98">
                      <w:pPr>
                        <w:spacing w:line="48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</w:t>
                      </w:r>
                    </w:p>
                    <w:p w14:paraId="2ADA1B7B" w14:textId="430A9137" w:rsidR="00224E98" w:rsidRDefault="00224E98" w:rsidP="00224E98">
                      <w:pPr>
                        <w:spacing w:line="48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3</w:t>
                      </w:r>
                    </w:p>
                    <w:p w14:paraId="01E4D6A1" w14:textId="326D76E8" w:rsidR="00224E98" w:rsidRDefault="00224E98" w:rsidP="00224E98">
                      <w:pPr>
                        <w:spacing w:line="48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0</w:t>
                      </w:r>
                    </w:p>
                    <w:p w14:paraId="0771C3B4" w14:textId="662EFE81" w:rsidR="00224E98" w:rsidRDefault="00A60CDF" w:rsidP="00224E98">
                      <w:pPr>
                        <w:spacing w:line="48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3</w:t>
                      </w:r>
                    </w:p>
                    <w:p w14:paraId="2C7763B2" w14:textId="1BD9BE2E" w:rsidR="00224E98" w:rsidRDefault="00224E98" w:rsidP="00224E98">
                      <w:pPr>
                        <w:spacing w:line="48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</w:t>
                      </w:r>
                    </w:p>
                    <w:p w14:paraId="3EBE0BDC" w14:textId="3F3FD818" w:rsidR="00224E98" w:rsidRDefault="00224E98" w:rsidP="00224E98">
                      <w:pPr>
                        <w:spacing w:line="48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0</w:t>
                      </w:r>
                    </w:p>
                    <w:p w14:paraId="0B61BA97" w14:textId="56358F63" w:rsidR="00224E98" w:rsidRDefault="00224E98" w:rsidP="00224E98">
                      <w:pPr>
                        <w:spacing w:line="48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</w:t>
                      </w:r>
                    </w:p>
                    <w:p w14:paraId="0F51F520" w14:textId="7AEBB4FB" w:rsidR="00224E98" w:rsidRDefault="00224E98" w:rsidP="00224E98">
                      <w:pPr>
                        <w:spacing w:line="48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4</w:t>
                      </w:r>
                    </w:p>
                    <w:p w14:paraId="5FCA9CBC" w14:textId="66E0AA4B" w:rsidR="00224E98" w:rsidRDefault="00A60CDF" w:rsidP="00224E98">
                      <w:pPr>
                        <w:spacing w:line="48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</w:t>
                      </w:r>
                    </w:p>
                    <w:p w14:paraId="3F8AF579" w14:textId="56069ECA" w:rsidR="00224E98" w:rsidRDefault="00A60CDF" w:rsidP="00224E98">
                      <w:pPr>
                        <w:spacing w:line="48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</w:t>
                      </w:r>
                    </w:p>
                    <w:p w14:paraId="541FF5FD" w14:textId="02A78446" w:rsidR="00224E98" w:rsidRDefault="00A60CDF" w:rsidP="00224E98">
                      <w:pPr>
                        <w:spacing w:line="48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</w:t>
                      </w:r>
                    </w:p>
                    <w:p w14:paraId="765981D9" w14:textId="2F43181D" w:rsidR="00224E98" w:rsidRDefault="00A60CDF" w:rsidP="00224E98">
                      <w:pPr>
                        <w:spacing w:line="48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</w:t>
                      </w:r>
                    </w:p>
                    <w:p w14:paraId="7C12426D" w14:textId="7B3F240D" w:rsidR="00224E98" w:rsidRDefault="00A60CDF" w:rsidP="00224E98">
                      <w:pPr>
                        <w:spacing w:line="48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3</w:t>
                      </w:r>
                    </w:p>
                    <w:p w14:paraId="72A0DBDE" w14:textId="0DEEECCE" w:rsidR="00224E98" w:rsidRDefault="00A60CDF" w:rsidP="00224E98">
                      <w:pPr>
                        <w:spacing w:line="48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</w:t>
                      </w:r>
                    </w:p>
                    <w:p w14:paraId="010938C5" w14:textId="480ED6A5" w:rsidR="00224E98" w:rsidRDefault="00224E98" w:rsidP="00224E98">
                      <w:pPr>
                        <w:spacing w:line="48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</w:t>
                      </w:r>
                    </w:p>
                    <w:p w14:paraId="2478C448" w14:textId="21FF52E2" w:rsidR="00224E98" w:rsidRDefault="00224E98" w:rsidP="00224E98">
                      <w:pPr>
                        <w:spacing w:line="48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14:paraId="7C4D65A2" w14:textId="77777777" w:rsidR="00224E98" w:rsidRPr="00224E98" w:rsidRDefault="00224E98" w:rsidP="00224E98">
                      <w:pPr>
                        <w:spacing w:line="480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202D5">
        <w:rPr>
          <w:rFonts w:ascii="Times New Roman" w:hAnsi="Times New Roman" w:cs="Times New Roman"/>
        </w:rPr>
        <w:t>Our Greatest Adventure</w:t>
      </w:r>
    </w:p>
    <w:p w14:paraId="4DC306AB" w14:textId="505EE054" w:rsidR="002C385C" w:rsidRDefault="00224E98" w:rsidP="009202D5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a very curious adventurous and crazy child. With my dog Buddy</w:t>
      </w:r>
      <w:r w:rsidR="002C385C">
        <w:rPr>
          <w:rFonts w:ascii="Times New Roman" w:hAnsi="Times New Roman" w:cs="Times New Roman"/>
        </w:rPr>
        <w:t xml:space="preserve"> we go on hikes and adventures all the time. One time we even walked </w:t>
      </w:r>
      <w:r>
        <w:rPr>
          <w:rFonts w:ascii="Times New Roman" w:hAnsi="Times New Roman" w:cs="Times New Roman"/>
        </w:rPr>
        <w:t>from our small town of Rosewood</w:t>
      </w:r>
      <w:r w:rsidR="002C385C">
        <w:rPr>
          <w:rFonts w:ascii="Times New Roman" w:hAnsi="Times New Roman" w:cs="Times New Roman"/>
        </w:rPr>
        <w:t xml:space="preserve"> Connecticut to the next town over</w:t>
      </w:r>
      <w:r w:rsidR="00A60CDF">
        <w:rPr>
          <w:rFonts w:ascii="Times New Roman" w:hAnsi="Times New Roman" w:cs="Times New Roman"/>
        </w:rPr>
        <w:t>,</w:t>
      </w:r>
      <w:r w:rsidR="002C385C">
        <w:rPr>
          <w:rFonts w:ascii="Times New Roman" w:hAnsi="Times New Roman" w:cs="Times New Roman"/>
        </w:rPr>
        <w:t xml:space="preserve"> without even thinking about it. This is my most favorite escapade.</w:t>
      </w:r>
    </w:p>
    <w:p w14:paraId="4DE3B333" w14:textId="33E68EB4" w:rsidR="002C385C" w:rsidRDefault="002C385C" w:rsidP="009202D5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remember the exact date: August 9</w:t>
      </w:r>
      <w:r w:rsidRPr="002C385C">
        <w:rPr>
          <w:rFonts w:ascii="Times New Roman" w:hAnsi="Times New Roman" w:cs="Times New Roman"/>
          <w:vertAlign w:val="superscript"/>
        </w:rPr>
        <w:t>th</w:t>
      </w:r>
      <w:r w:rsidR="00224E98">
        <w:rPr>
          <w:rFonts w:ascii="Times New Roman" w:hAnsi="Times New Roman" w:cs="Times New Roman"/>
        </w:rPr>
        <w:t xml:space="preserve"> 2015</w:t>
      </w:r>
      <w:r>
        <w:rPr>
          <w:rFonts w:ascii="Times New Roman" w:hAnsi="Times New Roman" w:cs="Times New Roman"/>
        </w:rPr>
        <w:t xml:space="preserve"> which was also two days before my birthday. Grabbing </w:t>
      </w:r>
      <w:r w:rsidR="00224E98">
        <w:rPr>
          <w:rFonts w:ascii="Times New Roman" w:hAnsi="Times New Roman" w:cs="Times New Roman"/>
        </w:rPr>
        <w:t>my adventure backpack and Buddy</w:t>
      </w:r>
      <w:r>
        <w:rPr>
          <w:rFonts w:ascii="Times New Roman" w:hAnsi="Times New Roman" w:cs="Times New Roman"/>
        </w:rPr>
        <w:t xml:space="preserve"> I was ready to go on a quest. We headed in a direction we hadn’t tried before: the path through the forest. I never went through there</w:t>
      </w:r>
      <w:r w:rsidR="00A60CD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because it’</w:t>
      </w:r>
      <w:r w:rsidR="00224E98">
        <w:rPr>
          <w:rFonts w:ascii="Times New Roman" w:hAnsi="Times New Roman" w:cs="Times New Roman"/>
        </w:rPr>
        <w:t>s dark scary</w:t>
      </w:r>
      <w:r>
        <w:rPr>
          <w:rFonts w:ascii="Times New Roman" w:hAnsi="Times New Roman" w:cs="Times New Roman"/>
        </w:rPr>
        <w:t xml:space="preserve"> and uncertain. I didn’t know how long it would take us or where it would </w:t>
      </w:r>
      <w:r w:rsidR="00224E98">
        <w:rPr>
          <w:rFonts w:ascii="Times New Roman" w:hAnsi="Times New Roman" w:cs="Times New Roman"/>
        </w:rPr>
        <w:t>take us</w:t>
      </w:r>
      <w:r>
        <w:rPr>
          <w:rFonts w:ascii="Times New Roman" w:hAnsi="Times New Roman" w:cs="Times New Roman"/>
        </w:rPr>
        <w:t xml:space="preserve"> but today was the day! Buddy and I were going to venture through the forest.</w:t>
      </w:r>
    </w:p>
    <w:p w14:paraId="335E86A4" w14:textId="201186F4" w:rsidR="002C385C" w:rsidRDefault="00A60CDF" w:rsidP="009202D5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we started </w:t>
      </w:r>
      <w:r w:rsidR="002C385C">
        <w:rPr>
          <w:rFonts w:ascii="Times New Roman" w:hAnsi="Times New Roman" w:cs="Times New Roman"/>
        </w:rPr>
        <w:t>the first thing w</w:t>
      </w:r>
      <w:r>
        <w:rPr>
          <w:rFonts w:ascii="Times New Roman" w:hAnsi="Times New Roman" w:cs="Times New Roman"/>
        </w:rPr>
        <w:t>e ran, into was a pocket of moss</w:t>
      </w:r>
      <w:r w:rsidR="002C385C">
        <w:rPr>
          <w:rFonts w:ascii="Times New Roman" w:hAnsi="Times New Roman" w:cs="Times New Roman"/>
        </w:rPr>
        <w:t xml:space="preserve"> which was covered in a huddle of snails. “</w:t>
      </w:r>
      <w:r w:rsidR="00224E98">
        <w:rPr>
          <w:rFonts w:ascii="Times New Roman" w:hAnsi="Times New Roman" w:cs="Times New Roman"/>
        </w:rPr>
        <w:t>Woah</w:t>
      </w:r>
      <w:r w:rsidR="002C385C">
        <w:rPr>
          <w:rFonts w:ascii="Times New Roman" w:hAnsi="Times New Roman" w:cs="Times New Roman"/>
        </w:rPr>
        <w:t>”</w:t>
      </w:r>
      <w:r w:rsidR="00224E98">
        <w:rPr>
          <w:rFonts w:ascii="Times New Roman" w:hAnsi="Times New Roman" w:cs="Times New Roman"/>
        </w:rPr>
        <w:t xml:space="preserve"> I said to Buddy</w:t>
      </w:r>
      <w:r w:rsidR="002C385C">
        <w:rPr>
          <w:rFonts w:ascii="Times New Roman" w:hAnsi="Times New Roman" w:cs="Times New Roman"/>
        </w:rPr>
        <w:t xml:space="preserve"> “Look at all those snails!” He sniffed them and quickly turned away. I don’t think he liked them very much.</w:t>
      </w:r>
    </w:p>
    <w:p w14:paraId="4C60169F" w14:textId="53F1F8DB" w:rsidR="002C385C" w:rsidRDefault="002C385C" w:rsidP="009202D5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continue</w:t>
      </w:r>
      <w:r w:rsidR="00224E98">
        <w:rPr>
          <w:rFonts w:ascii="Times New Roman" w:hAnsi="Times New Roman" w:cs="Times New Roman"/>
        </w:rPr>
        <w:t>d going until we saw a clearing</w:t>
      </w:r>
      <w:r>
        <w:rPr>
          <w:rFonts w:ascii="Times New Roman" w:hAnsi="Times New Roman" w:cs="Times New Roman"/>
        </w:rPr>
        <w:t xml:space="preserve"> and there we saw bushes ever</w:t>
      </w:r>
      <w:r w:rsidR="00224E98">
        <w:rPr>
          <w:rFonts w:ascii="Times New Roman" w:hAnsi="Times New Roman" w:cs="Times New Roman"/>
        </w:rPr>
        <w:t>ywhere. These bushes were large green</w:t>
      </w:r>
      <w:r>
        <w:rPr>
          <w:rFonts w:ascii="Times New Roman" w:hAnsi="Times New Roman" w:cs="Times New Roman"/>
        </w:rPr>
        <w:t xml:space="preserve"> and full of b</w:t>
      </w:r>
      <w:r w:rsidR="00224E98">
        <w:rPr>
          <w:rFonts w:ascii="Times New Roman" w:hAnsi="Times New Roman" w:cs="Times New Roman"/>
        </w:rPr>
        <w:t>erries. There were blackberries raspberries</w:t>
      </w:r>
      <w:r>
        <w:rPr>
          <w:rFonts w:ascii="Times New Roman" w:hAnsi="Times New Roman" w:cs="Times New Roman"/>
        </w:rPr>
        <w:t xml:space="preserve"> and strawberrie</w:t>
      </w:r>
      <w:r w:rsidR="00224E98">
        <w:rPr>
          <w:rFonts w:ascii="Times New Roman" w:hAnsi="Times New Roman" w:cs="Times New Roman"/>
        </w:rPr>
        <w:t>s spread out everywhere. Buddy and I went crazy</w:t>
      </w:r>
      <w:r>
        <w:rPr>
          <w:rFonts w:ascii="Times New Roman" w:hAnsi="Times New Roman" w:cs="Times New Roman"/>
        </w:rPr>
        <w:t xml:space="preserve"> and we ate as many berries as we could!</w:t>
      </w:r>
    </w:p>
    <w:p w14:paraId="1D50B1D2" w14:textId="6F8A25E0" w:rsidR="002C385C" w:rsidRDefault="00224E98" w:rsidP="009202D5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</w:t>
      </w:r>
      <w:r w:rsidR="002C385C">
        <w:rPr>
          <w:rFonts w:ascii="Times New Roman" w:hAnsi="Times New Roman" w:cs="Times New Roman"/>
        </w:rPr>
        <w:t xml:space="preserve"> we sauntered to the edge of the field </w:t>
      </w:r>
      <w:r>
        <w:rPr>
          <w:rFonts w:ascii="Times New Roman" w:hAnsi="Times New Roman" w:cs="Times New Roman"/>
        </w:rPr>
        <w:t>of berries. At the edge</w:t>
      </w:r>
      <w:r w:rsidR="002C385C">
        <w:rPr>
          <w:rFonts w:ascii="Times New Roman" w:hAnsi="Times New Roman" w:cs="Times New Roman"/>
        </w:rPr>
        <w:t xml:space="preserve"> we saw a group of houses. We looked at each other</w:t>
      </w:r>
      <w:r>
        <w:rPr>
          <w:rFonts w:ascii="Times New Roman" w:hAnsi="Times New Roman" w:cs="Times New Roman"/>
        </w:rPr>
        <w:t>,</w:t>
      </w:r>
      <w:r w:rsidR="002C385C">
        <w:rPr>
          <w:rFonts w:ascii="Times New Roman" w:hAnsi="Times New Roman" w:cs="Times New Roman"/>
        </w:rPr>
        <w:t xml:space="preserve"> and moved forward. We neared a gravel road</w:t>
      </w:r>
      <w:r w:rsidR="00A60CDF">
        <w:rPr>
          <w:rFonts w:ascii="Times New Roman" w:hAnsi="Times New Roman" w:cs="Times New Roman"/>
        </w:rPr>
        <w:t>,</w:t>
      </w:r>
      <w:r w:rsidR="002C385C">
        <w:rPr>
          <w:rFonts w:ascii="Times New Roman" w:hAnsi="Times New Roman" w:cs="Times New Roman"/>
        </w:rPr>
        <w:t xml:space="preserve"> that led us into a new town! Buddy and I have walked to Bridgeview Connecticut! That’s four miles away!</w:t>
      </w:r>
    </w:p>
    <w:p w14:paraId="3BC299E2" w14:textId="21DC0847" w:rsidR="002C385C" w:rsidRPr="00234D80" w:rsidRDefault="002C385C" w:rsidP="009202D5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could tell that it was getting late and I knew mom who gets worried easily would soon be wondering where we were. An</w:t>
      </w:r>
      <w:r w:rsidR="00A60CDF">
        <w:rPr>
          <w:rFonts w:ascii="Times New Roman" w:hAnsi="Times New Roman" w:cs="Times New Roman"/>
        </w:rPr>
        <w:t>xious we would get into trouble</w:t>
      </w:r>
      <w:r>
        <w:rPr>
          <w:rFonts w:ascii="Times New Roman" w:hAnsi="Times New Roman" w:cs="Times New Roman"/>
        </w:rPr>
        <w:t xml:space="preserve"> Buddy and I ran home as fast as we could. We got home quickly, where mom welcome</w:t>
      </w:r>
      <w:r w:rsidR="009202D5">
        <w:rPr>
          <w:rFonts w:ascii="Times New Roman" w:hAnsi="Times New Roman" w:cs="Times New Roman"/>
        </w:rPr>
        <w:t xml:space="preserve">d us with fresh-baked cookies. The </w:t>
      </w:r>
      <w:r w:rsidR="00A60CDF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D9765F" wp14:editId="1EA73499">
                <wp:simplePos x="0" y="0"/>
                <wp:positionH relativeFrom="column">
                  <wp:posOffset>-521335</wp:posOffset>
                </wp:positionH>
                <wp:positionV relativeFrom="paragraph">
                  <wp:posOffset>0</wp:posOffset>
                </wp:positionV>
                <wp:extent cx="342900" cy="9144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70D74" w14:textId="1E8F2473" w:rsidR="00A60CDF" w:rsidRDefault="00A60CDF" w:rsidP="00A60CDF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  <w:p w14:paraId="3B67F783" w14:textId="5427F931" w:rsidR="00A60CDF" w:rsidRPr="00A60CDF" w:rsidRDefault="00A60CDF" w:rsidP="00A60CDF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9765F" id="Text Box 3" o:spid="_x0000_s1027" type="#_x0000_t202" style="position:absolute;left:0;text-align:left;margin-left:-41.05pt;margin-top:0;width:27pt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" filled="f" stroked="f">
                <v:textbox>
                  <w:txbxContent>
                    <w:p w14:paraId="64470D74" w14:textId="1E8F2473" w:rsidR="00A60CDF" w:rsidRDefault="00A60CDF" w:rsidP="00A60CDF">
                      <w:pPr>
                        <w:spacing w:line="48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</w:t>
                      </w:r>
                    </w:p>
                    <w:p w14:paraId="3B67F783" w14:textId="5427F931" w:rsidR="00A60CDF" w:rsidRPr="00A60CDF" w:rsidRDefault="00A60CDF" w:rsidP="00A60CDF">
                      <w:pPr>
                        <w:spacing w:line="48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CDF">
        <w:rPr>
          <w:rFonts w:ascii="Times New Roman" w:hAnsi="Times New Roman" w:cs="Times New Roman"/>
        </w:rPr>
        <w:t>c</w:t>
      </w:r>
      <w:r w:rsidR="009202D5">
        <w:rPr>
          <w:rFonts w:ascii="Times New Roman" w:hAnsi="Times New Roman" w:cs="Times New Roman"/>
        </w:rPr>
        <w:t xml:space="preserve">ookies smelt so good. I wish I could’ve eaten those </w:t>
      </w:r>
      <w:r w:rsidR="00A60CDF">
        <w:rPr>
          <w:rFonts w:ascii="Times New Roman" w:hAnsi="Times New Roman" w:cs="Times New Roman"/>
        </w:rPr>
        <w:t>soft</w:t>
      </w:r>
      <w:r w:rsidR="009202D5">
        <w:rPr>
          <w:rFonts w:ascii="Times New Roman" w:hAnsi="Times New Roman" w:cs="Times New Roman"/>
        </w:rPr>
        <w:t xml:space="preserve"> </w:t>
      </w:r>
      <w:proofErr w:type="spellStart"/>
      <w:r w:rsidR="009202D5">
        <w:rPr>
          <w:rFonts w:ascii="Times New Roman" w:hAnsi="Times New Roman" w:cs="Times New Roman"/>
        </w:rPr>
        <w:t>oo</w:t>
      </w:r>
      <w:r w:rsidR="00A60CDF">
        <w:rPr>
          <w:rFonts w:ascii="Times New Roman" w:hAnsi="Times New Roman" w:cs="Times New Roman"/>
        </w:rPr>
        <w:t>ey</w:t>
      </w:r>
      <w:proofErr w:type="spellEnd"/>
      <w:r w:rsidR="00A60CDF">
        <w:rPr>
          <w:rFonts w:ascii="Times New Roman" w:hAnsi="Times New Roman" w:cs="Times New Roman"/>
        </w:rPr>
        <w:t>-gooey</w:t>
      </w:r>
      <w:r w:rsidR="009202D5">
        <w:rPr>
          <w:rFonts w:ascii="Times New Roman" w:hAnsi="Times New Roman" w:cs="Times New Roman"/>
        </w:rPr>
        <w:t xml:space="preserve"> chocolate chip filled cookies. T</w:t>
      </w:r>
      <w:r>
        <w:rPr>
          <w:rFonts w:ascii="Times New Roman" w:hAnsi="Times New Roman" w:cs="Times New Roman"/>
        </w:rPr>
        <w:t>oo bad Buddy</w:t>
      </w:r>
      <w:r w:rsidR="00A60CD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I were full from eating berries</w:t>
      </w:r>
      <w:r w:rsidR="00A60CDF">
        <w:rPr>
          <w:rFonts w:ascii="Times New Roman" w:hAnsi="Times New Roman" w:cs="Times New Roman"/>
        </w:rPr>
        <w:t>, but we could never tell mom why</w:t>
      </w:r>
      <w:bookmarkStart w:id="0" w:name="_GoBack"/>
      <w:bookmarkEnd w:id="0"/>
      <w:r>
        <w:rPr>
          <w:rFonts w:ascii="Times New Roman" w:hAnsi="Times New Roman" w:cs="Times New Roman"/>
        </w:rPr>
        <w:t>!</w:t>
      </w:r>
    </w:p>
    <w:sectPr w:rsidR="002C385C" w:rsidRPr="00234D80" w:rsidSect="00C97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5C"/>
    <w:rsid w:val="00224E98"/>
    <w:rsid w:val="00234D80"/>
    <w:rsid w:val="002C385C"/>
    <w:rsid w:val="009202D5"/>
    <w:rsid w:val="00946421"/>
    <w:rsid w:val="00A60CDF"/>
    <w:rsid w:val="00C9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15B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l9876pb/Library/Group%20Containers/UBF8T346G9.Office/User%20Content.localized/Templates.localized/Standard%20ML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Standard MLA.dotx</Template>
  <TotalTime>6</TotalTime>
  <Pages>2</Pages>
  <Words>292</Words>
  <Characters>1669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2017-04-12T21:08:00Z</dcterms:created>
  <dcterms:modified xsi:type="dcterms:W3CDTF">2017-04-12T21:08:00Z</dcterms:modified>
</cp:coreProperties>
</file>