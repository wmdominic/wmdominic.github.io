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01BB2" w14:textId="77777777" w:rsidR="000759A8" w:rsidRPr="00234D80" w:rsidRDefault="008709E1" w:rsidP="00234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23477D" wp14:editId="717A7FB7">
            <wp:extent cx="6855546" cy="9144000"/>
            <wp:effectExtent l="0" t="0" r="254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_ways_to_stay_creativ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546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9A8" w:rsidRPr="00234D80" w:rsidSect="00870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E1"/>
    <w:rsid w:val="00216670"/>
    <w:rsid w:val="00234D80"/>
    <w:rsid w:val="008709E1"/>
    <w:rsid w:val="00946421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B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21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2017-04-10T16:58:00Z</cp:lastPrinted>
  <dcterms:created xsi:type="dcterms:W3CDTF">2017-04-10T15:30:00Z</dcterms:created>
  <dcterms:modified xsi:type="dcterms:W3CDTF">2017-04-10T16:59:00Z</dcterms:modified>
</cp:coreProperties>
</file>