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C75C52" w14:textId="77777777" w:rsidR="003A1AF0" w:rsidRDefault="00DC6DC0" w:rsidP="00DC6DC0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0854E5F" wp14:editId="751C7F4E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5829300" cy="342900"/>
                <wp:effectExtent l="0" t="0" r="0" b="1270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8D8779" w14:textId="77777777" w:rsidR="00DC6DC0" w:rsidRPr="00DC6DC0" w:rsidRDefault="00DC6DC0">
                            <w:pPr>
                              <w:rPr>
                                <w:rFonts w:ascii="Times New Roman" w:hAnsi="Times New Roman" w:cs="Times New Roman"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6"/>
                              </w:rPr>
                              <w:t>The Writing Process: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0854E5F" id="_x0000_t202" coordsize="21600,21600" o:spt="202" path="m0,0l0,21600,21600,21600,21600,0xe">
                <v:stroke joinstyle="miter"/>
                <v:path gradientshapeok="t" o:connecttype="rect"/>
              </v:shapetype>
              <v:shape id="Text Box 17" o:spid="_x0000_s1026" type="#_x0000_t202" style="position:absolute;margin-left:0;margin-top:0;width:459pt;height:27pt;z-index:251680768;visibility:visible;mso-wrap-style:square;mso-wrap-distance-left:9pt;mso-wrap-distance-top:0;mso-wrap-distance-right:9pt;mso-wrap-distance-bottom:0;mso-position-horizontal:left;mso-position-horizontal-relative:margin;mso-position-vertical:top;mso-position-vertical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" filled="f" stroked="f">
                <v:textbox>
                  <w:txbxContent>
                    <w:p w14:paraId="568D8779" w14:textId="77777777" w:rsidR="00DC6DC0" w:rsidRPr="00DC6DC0" w:rsidRDefault="00DC6DC0">
                      <w:pPr>
                        <w:rPr>
                          <w:rFonts w:ascii="Times New Roman" w:hAnsi="Times New Roman" w:cs="Times New Roman"/>
                          <w:sz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6"/>
                        </w:rPr>
                        <w:t>The Writing Process: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202DAB47" w14:textId="77777777" w:rsidR="003A1AF0" w:rsidRDefault="003A1AF0" w:rsidP="00234D80">
      <w:pPr>
        <w:spacing w:line="480" w:lineRule="auto"/>
        <w:rPr>
          <w:rFonts w:ascii="Times New Roman" w:hAnsi="Times New Roman" w:cs="Times New Roman"/>
        </w:rPr>
      </w:pPr>
      <w:r w:rsidRPr="00C31DD1">
        <w:rPr>
          <w:rFonts w:ascii="Times New Roman" w:hAnsi="Times New Roman" w:cs="Times New Roman"/>
        </w:rPr>
        <w:drawing>
          <wp:anchor distT="0" distB="0" distL="114300" distR="114300" simplePos="0" relativeHeight="251660288" behindDoc="1" locked="0" layoutInCell="1" allowOverlap="1" wp14:anchorId="1CFDCC88" wp14:editId="4F9C3C6C">
            <wp:simplePos x="0" y="0"/>
            <wp:positionH relativeFrom="margin">
              <wp:posOffset>-20320</wp:posOffset>
            </wp:positionH>
            <wp:positionV relativeFrom="margin">
              <wp:posOffset>642620</wp:posOffset>
            </wp:positionV>
            <wp:extent cx="1902502" cy="1649095"/>
            <wp:effectExtent l="0" t="0" r="2540" b="190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787" cy="1651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109571" w14:textId="77777777" w:rsidR="003A1AF0" w:rsidRDefault="00DC6DC0" w:rsidP="00234D80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98FF3D" wp14:editId="3084B408">
                <wp:simplePos x="0" y="0"/>
                <wp:positionH relativeFrom="column">
                  <wp:posOffset>-476250</wp:posOffset>
                </wp:positionH>
                <wp:positionV relativeFrom="paragraph">
                  <wp:posOffset>172720</wp:posOffset>
                </wp:positionV>
                <wp:extent cx="3053715" cy="1263015"/>
                <wp:effectExtent l="0" t="0" r="0" b="698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3715" cy="1263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835A82C" w14:textId="77777777" w:rsidR="003A1AF0" w:rsidRPr="003A1AF0" w:rsidRDefault="003A1AF0" w:rsidP="003A1AF0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outline/>
                                <w:color w:val="000000" w:themeColor="text1"/>
                                <w:sz w:val="72"/>
                                <w:szCs w:val="72"/>
                                <w14:glow w14:rad="63500">
                                  <w14:schemeClr w14:val="tx1">
                                    <w14:alpha w14:val="28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outline/>
                                <w:color w:val="000000" w:themeColor="text1"/>
                                <w:sz w:val="72"/>
                                <w:szCs w:val="72"/>
                                <w14:glow w14:rad="63500">
                                  <w14:schemeClr w14:val="tx1">
                                    <w14:alpha w14:val="28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Brainstorming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98FF3D" id="Text Box 2" o:spid="_x0000_s1027" type="#_x0000_t202" style="position:absolute;margin-left:-37.5pt;margin-top:13.6pt;width:240.45pt;height:99.45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" filled="f" stroked="f">
                <v:fill o:detectmouseclick="t"/>
                <v:textbox style="mso-fit-shape-to-text:t">
                  <w:txbxContent>
                    <w:p w14:paraId="0835A82C" w14:textId="77777777" w:rsidR="003A1AF0" w:rsidRPr="003A1AF0" w:rsidRDefault="003A1AF0" w:rsidP="003A1AF0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b/>
                          <w:outline/>
                          <w:color w:val="000000" w:themeColor="text1"/>
                          <w:sz w:val="72"/>
                          <w:szCs w:val="72"/>
                          <w14:glow w14:rad="63500">
                            <w14:schemeClr w14:val="tx1">
                              <w14:alpha w14:val="28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outline/>
                          <w:color w:val="000000" w:themeColor="text1"/>
                          <w:sz w:val="72"/>
                          <w:szCs w:val="72"/>
                          <w14:glow w14:rad="63500">
                            <w14:schemeClr w14:val="tx1">
                              <w14:alpha w14:val="28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Brainstorming</w:t>
                      </w:r>
                    </w:p>
                  </w:txbxContent>
                </v:textbox>
              </v:shape>
            </w:pict>
          </mc:Fallback>
        </mc:AlternateContent>
      </w:r>
    </w:p>
    <w:p w14:paraId="7E41D0EF" w14:textId="77777777" w:rsidR="003A1AF0" w:rsidRDefault="00DC6DC0" w:rsidP="00234D80">
      <w:pPr>
        <w:spacing w:line="480" w:lineRule="auto"/>
        <w:rPr>
          <w:rFonts w:ascii="Times New Roman" w:hAnsi="Times New Roman" w:cs="Times New Roman"/>
        </w:rPr>
      </w:pPr>
      <w:r w:rsidRPr="003A1AF0">
        <w:rPr>
          <w:rFonts w:ascii="Times New Roman" w:hAnsi="Times New Roman" w:cs="Times New Roman"/>
        </w:rPr>
        <w:drawing>
          <wp:anchor distT="0" distB="0" distL="114300" distR="114300" simplePos="0" relativeHeight="251661312" behindDoc="0" locked="0" layoutInCell="1" allowOverlap="1" wp14:anchorId="5F43F42D" wp14:editId="4CFB4F4B">
            <wp:simplePos x="0" y="0"/>
            <wp:positionH relativeFrom="column">
              <wp:posOffset>4095115</wp:posOffset>
            </wp:positionH>
            <wp:positionV relativeFrom="paragraph">
              <wp:posOffset>271780</wp:posOffset>
            </wp:positionV>
            <wp:extent cx="1928276" cy="2051685"/>
            <wp:effectExtent l="0" t="0" r="2540" b="571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276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F96C91" w14:textId="77777777" w:rsidR="003A1AF0" w:rsidRDefault="00DC6DC0" w:rsidP="00234D80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2AECC3E" wp14:editId="46DE490E">
                <wp:simplePos x="0" y="0"/>
                <wp:positionH relativeFrom="column">
                  <wp:posOffset>2309495</wp:posOffset>
                </wp:positionH>
                <wp:positionV relativeFrom="paragraph">
                  <wp:posOffset>8890</wp:posOffset>
                </wp:positionV>
                <wp:extent cx="1433830" cy="767080"/>
                <wp:effectExtent l="25400" t="76200" r="13970" b="71120"/>
                <wp:wrapThrough wrapText="bothSides">
                  <wp:wrapPolygon edited="0">
                    <wp:start x="4891" y="-822"/>
                    <wp:lineTo x="-1180" y="650"/>
                    <wp:lineTo x="0" y="17673"/>
                    <wp:lineTo x="7983" y="21508"/>
                    <wp:lineTo x="14961" y="21980"/>
                    <wp:lineTo x="16479" y="21612"/>
                    <wp:lineTo x="17849" y="19116"/>
                    <wp:lineTo x="21384" y="8884"/>
                    <wp:lineTo x="20744" y="-337"/>
                    <wp:lineTo x="14757" y="-3213"/>
                    <wp:lineTo x="6409" y="-1190"/>
                    <wp:lineTo x="4891" y="-822"/>
                  </wp:wrapPolygon>
                </wp:wrapThrough>
                <wp:docPr id="13" name="Left-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43289">
                          <a:off x="0" y="0"/>
                          <a:ext cx="1433830" cy="767080"/>
                        </a:xfrm>
                        <a:prstGeom prst="leftRightArrow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01057A" id="_x0000_t69" coordsize="21600,21600" o:spt="69" adj="4320,5400" path="m0,10800l@0,21600@0@3@2@3@2,21600,21600,10800@2,0@2@1@0@1@0,0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Left-Right Arrow 13" o:spid="_x0000_s1026" type="#_x0000_t69" style="position:absolute;margin-left:181.85pt;margin-top:.7pt;width:112.9pt;height:60.4pt;rotation:484190fd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" adj="5778" fillcolor="#e7e6e6 [3214]" strokecolor="black [1600]" strokeweight="1pt">
                <w10:wrap type="through"/>
              </v:shape>
            </w:pict>
          </mc:Fallback>
        </mc:AlternateContent>
      </w:r>
    </w:p>
    <w:p w14:paraId="24C6C760" w14:textId="77777777" w:rsidR="003A1AF0" w:rsidRDefault="003A1AF0" w:rsidP="00234D80">
      <w:pPr>
        <w:spacing w:line="480" w:lineRule="auto"/>
        <w:rPr>
          <w:rFonts w:ascii="Times New Roman" w:hAnsi="Times New Roman" w:cs="Times New Roman"/>
        </w:rPr>
      </w:pPr>
    </w:p>
    <w:p w14:paraId="78DB7966" w14:textId="77777777" w:rsidR="003A1AF0" w:rsidRDefault="00DC6DC0" w:rsidP="00234D80">
      <w:pPr>
        <w:spacing w:line="480" w:lineRule="auto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087CF0" wp14:editId="5AADDC6D">
                <wp:simplePos x="0" y="0"/>
                <wp:positionH relativeFrom="column">
                  <wp:posOffset>2726055</wp:posOffset>
                </wp:positionH>
                <wp:positionV relativeFrom="paragraph">
                  <wp:posOffset>22860</wp:posOffset>
                </wp:positionV>
                <wp:extent cx="2743835" cy="1377315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835" cy="1377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9105DC" w14:textId="77777777" w:rsidR="003A1AF0" w:rsidRPr="003A1AF0" w:rsidRDefault="003A1AF0" w:rsidP="003A1AF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outline/>
                                <w:color w:val="000000" w:themeColor="text1"/>
                                <w:sz w:val="72"/>
                                <w:szCs w:val="72"/>
                                <w14:glow w14:rad="63500">
                                  <w14:schemeClr w14:val="tx1">
                                    <w14:alpha w14:val="28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outline/>
                                <w:color w:val="000000" w:themeColor="text1"/>
                                <w:sz w:val="72"/>
                                <w:szCs w:val="72"/>
                                <w14:glow w14:rad="63500">
                                  <w14:schemeClr w14:val="tx1">
                                    <w14:alpha w14:val="28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Outlining/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outline/>
                                <w:color w:val="000000" w:themeColor="text1"/>
                                <w:sz w:val="72"/>
                                <w:szCs w:val="72"/>
                                <w14:glow w14:rad="63500">
                                  <w14:schemeClr w14:val="tx1">
                                    <w14:alpha w14:val="28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br/>
                              <w:t>Drafting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87CF0" id="Text Box 6" o:spid="_x0000_s1028" type="#_x0000_t202" style="position:absolute;margin-left:214.65pt;margin-top:1.8pt;width:216.05pt;height:108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" filled="f" stroked="f">
                <v:fill o:detectmouseclick="t"/>
                <v:textbox>
                  <w:txbxContent>
                    <w:p w14:paraId="359105DC" w14:textId="77777777" w:rsidR="003A1AF0" w:rsidRPr="003A1AF0" w:rsidRDefault="003A1AF0" w:rsidP="003A1AF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outline/>
                          <w:color w:val="000000" w:themeColor="text1"/>
                          <w:sz w:val="72"/>
                          <w:szCs w:val="72"/>
                          <w14:glow w14:rad="63500">
                            <w14:schemeClr w14:val="tx1">
                              <w14:alpha w14:val="28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outline/>
                          <w:color w:val="000000" w:themeColor="text1"/>
                          <w:sz w:val="72"/>
                          <w:szCs w:val="72"/>
                          <w14:glow w14:rad="63500">
                            <w14:schemeClr w14:val="tx1">
                              <w14:alpha w14:val="28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Outlining/</w:t>
                      </w:r>
                      <w:r>
                        <w:rPr>
                          <w:rFonts w:ascii="Times New Roman" w:hAnsi="Times New Roman" w:cs="Times New Roman"/>
                          <w:b/>
                          <w:outline/>
                          <w:color w:val="000000" w:themeColor="text1"/>
                          <w:sz w:val="72"/>
                          <w:szCs w:val="72"/>
                          <w14:glow w14:rad="63500">
                            <w14:schemeClr w14:val="tx1">
                              <w14:alpha w14:val="28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br/>
                        <w:t>Drafting</w:t>
                      </w:r>
                    </w:p>
                  </w:txbxContent>
                </v:textbox>
              </v:shape>
            </w:pict>
          </mc:Fallback>
        </mc:AlternateContent>
      </w:r>
    </w:p>
    <w:p w14:paraId="16CD41DB" w14:textId="77777777" w:rsidR="000759A8" w:rsidRPr="00234D80" w:rsidRDefault="00DC6DC0" w:rsidP="00234D80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D32A13C" wp14:editId="5A604CB1">
                <wp:simplePos x="0" y="0"/>
                <wp:positionH relativeFrom="margin">
                  <wp:align>center</wp:align>
                </wp:positionH>
                <wp:positionV relativeFrom="margin">
                  <wp:posOffset>7884160</wp:posOffset>
                </wp:positionV>
                <wp:extent cx="6286500" cy="805180"/>
                <wp:effectExtent l="0" t="0" r="0" b="762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0" cy="805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72A688" w14:textId="77777777" w:rsidR="00DC6DC0" w:rsidRPr="00DC6DC0" w:rsidRDefault="00DC6DC0" w:rsidP="00811A6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6"/>
                              </w:rPr>
                              <w:t>*Remember: Good writing doesn’t just happen. Writing takes time, effort, and hard work and cannot be done the night before.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A13C" id="Text Box 18" o:spid="_x0000_s1029" type="#_x0000_t202" style="position:absolute;margin-left:0;margin-top:620.8pt;width:495pt;height:63.4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" filled="f" stroked="f">
                <v:textbox>
                  <w:txbxContent>
                    <w:p w14:paraId="3A72A688" w14:textId="77777777" w:rsidR="00DC6DC0" w:rsidRPr="00DC6DC0" w:rsidRDefault="00DC6DC0" w:rsidP="00811A63">
                      <w:pPr>
                        <w:jc w:val="center"/>
                        <w:rPr>
                          <w:rFonts w:ascii="Times New Roman" w:hAnsi="Times New Roman" w:cs="Times New Roman"/>
                          <w:sz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6"/>
                        </w:rPr>
                        <w:t>*Remember: Good writing doesn’t just happen. Writing takes time, effort, and hard work and cannot be done the night before.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2062A9F" wp14:editId="019DF7FF">
                <wp:simplePos x="0" y="0"/>
                <wp:positionH relativeFrom="column">
                  <wp:posOffset>-12065</wp:posOffset>
                </wp:positionH>
                <wp:positionV relativeFrom="paragraph">
                  <wp:posOffset>2420620</wp:posOffset>
                </wp:positionV>
                <wp:extent cx="1859915" cy="79502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9915" cy="795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00A1F8B" w14:textId="77777777" w:rsidR="003A1AF0" w:rsidRPr="003A1AF0" w:rsidRDefault="003A1AF0" w:rsidP="003A1AF0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outline/>
                                <w:color w:val="000000" w:themeColor="text1"/>
                                <w:sz w:val="72"/>
                                <w:szCs w:val="72"/>
                                <w14:glow w14:rad="63500">
                                  <w14:schemeClr w14:val="tx1">
                                    <w14:alpha w14:val="28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outline/>
                                <w:color w:val="000000" w:themeColor="text1"/>
                                <w:sz w:val="72"/>
                                <w:szCs w:val="72"/>
                                <w14:glow w14:rad="63500">
                                  <w14:schemeClr w14:val="tx1">
                                    <w14:alpha w14:val="28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Revision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62A9F" id="Text Box 8" o:spid="_x0000_s1030" type="#_x0000_t202" style="position:absolute;margin-left:-.95pt;margin-top:190.6pt;width:146.45pt;height:62.6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" filled="f" stroked="f">
                <v:fill o:detectmouseclick="t"/>
                <v:textbox>
                  <w:txbxContent>
                    <w:p w14:paraId="200A1F8B" w14:textId="77777777" w:rsidR="003A1AF0" w:rsidRPr="003A1AF0" w:rsidRDefault="003A1AF0" w:rsidP="003A1AF0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b/>
                          <w:outline/>
                          <w:color w:val="000000" w:themeColor="text1"/>
                          <w:sz w:val="72"/>
                          <w:szCs w:val="72"/>
                          <w14:glow w14:rad="63500">
                            <w14:schemeClr w14:val="tx1">
                              <w14:alpha w14:val="28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outline/>
                          <w:color w:val="000000" w:themeColor="text1"/>
                          <w:sz w:val="72"/>
                          <w:szCs w:val="72"/>
                          <w14:glow w14:rad="63500">
                            <w14:schemeClr w14:val="tx1">
                              <w14:alpha w14:val="28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Revision</w:t>
                      </w:r>
                    </w:p>
                  </w:txbxContent>
                </v:textbox>
              </v:shape>
            </w:pict>
          </mc:Fallback>
        </mc:AlternateContent>
      </w:r>
      <w:r w:rsidRPr="003A1AF0">
        <w:rPr>
          <w:rFonts w:ascii="Times New Roman" w:hAnsi="Times New Roman" w:cs="Times New Roman"/>
        </w:rPr>
        <w:drawing>
          <wp:anchor distT="0" distB="0" distL="114300" distR="114300" simplePos="0" relativeHeight="251664384" behindDoc="0" locked="0" layoutInCell="1" allowOverlap="1" wp14:anchorId="489A25E4" wp14:editId="5CAC6508">
            <wp:simplePos x="0" y="0"/>
            <wp:positionH relativeFrom="column">
              <wp:posOffset>242996</wp:posOffset>
            </wp:positionH>
            <wp:positionV relativeFrom="paragraph">
              <wp:posOffset>703580</wp:posOffset>
            </wp:positionV>
            <wp:extent cx="1052879" cy="3347720"/>
            <wp:effectExtent l="0" t="0" r="0" b="508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092" cy="3361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CACCF80" wp14:editId="6CA15B68">
                <wp:simplePos x="0" y="0"/>
                <wp:positionH relativeFrom="column">
                  <wp:posOffset>3752850</wp:posOffset>
                </wp:positionH>
                <wp:positionV relativeFrom="paragraph">
                  <wp:posOffset>3373755</wp:posOffset>
                </wp:positionV>
                <wp:extent cx="1155700" cy="767080"/>
                <wp:effectExtent l="0" t="76200" r="0" b="71120"/>
                <wp:wrapThrough wrapText="bothSides">
                  <wp:wrapPolygon edited="0">
                    <wp:start x="13611" y="-2351"/>
                    <wp:lineTo x="9983" y="-1200"/>
                    <wp:lineTo x="4727" y="748"/>
                    <wp:lineTo x="3845" y="2431"/>
                    <wp:lineTo x="-197" y="11294"/>
                    <wp:lineTo x="5175" y="19509"/>
                    <wp:lineTo x="5548" y="19953"/>
                    <wp:lineTo x="7783" y="22613"/>
                    <wp:lineTo x="14097" y="25570"/>
                    <wp:lineTo x="22630" y="9293"/>
                    <wp:lineTo x="18454" y="3412"/>
                    <wp:lineTo x="13611" y="-2351"/>
                  </wp:wrapPolygon>
                </wp:wrapThrough>
                <wp:docPr id="16" name="Left-Right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01718">
                          <a:off x="0" y="0"/>
                          <a:ext cx="1155700" cy="767080"/>
                        </a:xfrm>
                        <a:prstGeom prst="leftRightArrow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2D6CC" id="Left-Right Arrow 16" o:spid="_x0000_s1026" type="#_x0000_t69" style="position:absolute;margin-left:295.5pt;margin-top:265.65pt;width:91pt;height:60.4pt;rotation:-2510337fd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" adj="7168" fillcolor="#e7e6e6 [3214]" strokecolor="black [1600]" strokeweight="1pt">
                <w10:wrap type="through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53C92EE" wp14:editId="7FDD6888">
                <wp:simplePos x="0" y="0"/>
                <wp:positionH relativeFrom="column">
                  <wp:posOffset>1925320</wp:posOffset>
                </wp:positionH>
                <wp:positionV relativeFrom="paragraph">
                  <wp:posOffset>2641600</wp:posOffset>
                </wp:positionV>
                <wp:extent cx="1441450" cy="767080"/>
                <wp:effectExtent l="25400" t="25400" r="57150" b="45720"/>
                <wp:wrapThrough wrapText="bothSides">
                  <wp:wrapPolygon edited="0">
                    <wp:start x="4567" y="-715"/>
                    <wp:lineTo x="-381" y="0"/>
                    <wp:lineTo x="-381" y="11444"/>
                    <wp:lineTo x="4567" y="22172"/>
                    <wp:lineTo x="4948" y="22172"/>
                    <wp:lineTo x="6470" y="22172"/>
                    <wp:lineTo x="14463" y="22172"/>
                    <wp:lineTo x="22076" y="17166"/>
                    <wp:lineTo x="22076" y="10013"/>
                    <wp:lineTo x="17128" y="-715"/>
                    <wp:lineTo x="4567" y="-715"/>
                  </wp:wrapPolygon>
                </wp:wrapThrough>
                <wp:docPr id="15" name="Left-Righ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0" cy="767080"/>
                        </a:xfrm>
                        <a:prstGeom prst="leftRightArrow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81DB0" id="Left-Right Arrow 15" o:spid="_x0000_s1026" type="#_x0000_t69" style="position:absolute;margin-left:151.6pt;margin-top:208pt;width:113.5pt;height:60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" adj="5747" fillcolor="#e7e6e6 [3214]" strokecolor="black [1600]" strokeweight="1pt">
                <w10:wrap type="through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C0032D3" wp14:editId="5EAAA796">
                <wp:simplePos x="0" y="0"/>
                <wp:positionH relativeFrom="column">
                  <wp:posOffset>1515745</wp:posOffset>
                </wp:positionH>
                <wp:positionV relativeFrom="paragraph">
                  <wp:posOffset>1268730</wp:posOffset>
                </wp:positionV>
                <wp:extent cx="1748790" cy="767080"/>
                <wp:effectExtent l="0" t="254000" r="0" b="248920"/>
                <wp:wrapThrough wrapText="bothSides">
                  <wp:wrapPolygon edited="0">
                    <wp:start x="16523" y="-1792"/>
                    <wp:lineTo x="11983" y="1024"/>
                    <wp:lineTo x="11211" y="3281"/>
                    <wp:lineTo x="7499" y="-3311"/>
                    <wp:lineTo x="4362" y="-3442"/>
                    <wp:lineTo x="2242" y="2766"/>
                    <wp:lineTo x="1330" y="14746"/>
                    <wp:lineTo x="1578" y="15185"/>
                    <wp:lineTo x="3117" y="18826"/>
                    <wp:lineTo x="3365" y="19265"/>
                    <wp:lineTo x="5098" y="22342"/>
                    <wp:lineTo x="5785" y="22656"/>
                    <wp:lineTo x="11097" y="17583"/>
                    <wp:lineTo x="19187" y="18348"/>
                    <wp:lineTo x="22464" y="8755"/>
                    <wp:lineTo x="17761" y="405"/>
                    <wp:lineTo x="16523" y="-1792"/>
                  </wp:wrapPolygon>
                </wp:wrapThrough>
                <wp:docPr id="14" name="Left-Right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25236">
                          <a:off x="0" y="0"/>
                          <a:ext cx="1748790" cy="767080"/>
                        </a:xfrm>
                        <a:prstGeom prst="leftRightArrow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30C34" id="Left-Right Arrow 14" o:spid="_x0000_s1026" type="#_x0000_t69" style="position:absolute;margin-left:119.35pt;margin-top:99.9pt;width:137.7pt;height:60.4pt;rotation:-2484649fd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" adj="4737" fillcolor="#e7e6e6 [3214]" strokecolor="black [1600]" strokeweight="1pt">
                <w10:wrap type="through"/>
              </v:shape>
            </w:pict>
          </mc:Fallback>
        </mc:AlternateContent>
      </w:r>
      <w:r w:rsidR="003A1AF0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3EC04BA" wp14:editId="207E283E">
                <wp:simplePos x="0" y="0"/>
                <wp:positionH relativeFrom="column">
                  <wp:posOffset>2155825</wp:posOffset>
                </wp:positionH>
                <wp:positionV relativeFrom="paragraph">
                  <wp:posOffset>4131945</wp:posOffset>
                </wp:positionV>
                <wp:extent cx="1657350" cy="79502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795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F193816" w14:textId="77777777" w:rsidR="003A1AF0" w:rsidRPr="003A1AF0" w:rsidRDefault="003A1AF0" w:rsidP="003A1AF0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outline/>
                                <w:color w:val="000000" w:themeColor="text1"/>
                                <w:sz w:val="72"/>
                                <w:szCs w:val="72"/>
                                <w14:glow w14:rad="63500">
                                  <w14:schemeClr w14:val="tx1">
                                    <w14:alpha w14:val="28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outline/>
                                <w:color w:val="000000" w:themeColor="text1"/>
                                <w:sz w:val="72"/>
                                <w:szCs w:val="72"/>
                                <w14:glow w14:rad="63500">
                                  <w14:schemeClr w14:val="tx1">
                                    <w14:alpha w14:val="28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Publish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C04BA" id="Text Box 12" o:spid="_x0000_s1031" type="#_x0000_t202" style="position:absolute;margin-left:169.75pt;margin-top:325.35pt;width:130.5pt;height:62.6pt;z-index:2516725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" filled="f" stroked="f">
                <v:fill o:detectmouseclick="t"/>
                <v:textbox>
                  <w:txbxContent>
                    <w:p w14:paraId="4F193816" w14:textId="77777777" w:rsidR="003A1AF0" w:rsidRPr="003A1AF0" w:rsidRDefault="003A1AF0" w:rsidP="003A1AF0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b/>
                          <w:outline/>
                          <w:color w:val="000000" w:themeColor="text1"/>
                          <w:sz w:val="72"/>
                          <w:szCs w:val="72"/>
                          <w14:glow w14:rad="63500">
                            <w14:schemeClr w14:val="tx1">
                              <w14:alpha w14:val="28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outline/>
                          <w:color w:val="000000" w:themeColor="text1"/>
                          <w:sz w:val="72"/>
                          <w:szCs w:val="72"/>
                          <w14:glow w14:rad="63500">
                            <w14:schemeClr w14:val="tx1">
                              <w14:alpha w14:val="28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Publish</w:t>
                      </w:r>
                    </w:p>
                  </w:txbxContent>
                </v:textbox>
              </v:shape>
            </w:pict>
          </mc:Fallback>
        </mc:AlternateContent>
      </w:r>
      <w:r w:rsidR="003A1AF0" w:rsidRPr="003A1AF0">
        <w:rPr>
          <w:rFonts w:ascii="Times New Roman" w:hAnsi="Times New Roman" w:cs="Times New Roman"/>
        </w:rPr>
        <w:drawing>
          <wp:anchor distT="0" distB="0" distL="114300" distR="114300" simplePos="0" relativeHeight="251670528" behindDoc="0" locked="0" layoutInCell="1" allowOverlap="1" wp14:anchorId="22DA8FBE" wp14:editId="35C92EDC">
            <wp:simplePos x="0" y="0"/>
            <wp:positionH relativeFrom="column">
              <wp:posOffset>1807210</wp:posOffset>
            </wp:positionH>
            <wp:positionV relativeFrom="paragraph">
              <wp:posOffset>3566160</wp:posOffset>
            </wp:positionV>
            <wp:extent cx="2462930" cy="1719580"/>
            <wp:effectExtent l="0" t="0" r="1270" b="762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93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1AF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21788AA" wp14:editId="5BE293F5">
                <wp:simplePos x="0" y="0"/>
                <wp:positionH relativeFrom="column">
                  <wp:posOffset>4094480</wp:posOffset>
                </wp:positionH>
                <wp:positionV relativeFrom="paragraph">
                  <wp:posOffset>2536825</wp:posOffset>
                </wp:positionV>
                <wp:extent cx="1631315" cy="79502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1315" cy="795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4C64708" w14:textId="77777777" w:rsidR="003A1AF0" w:rsidRPr="003A1AF0" w:rsidRDefault="003A1AF0" w:rsidP="003A1AF0">
                            <w:pPr>
                              <w:spacing w:line="48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outline/>
                                <w:color w:val="000000" w:themeColor="text1"/>
                                <w:sz w:val="72"/>
                                <w:szCs w:val="72"/>
                                <w14:glow w14:rad="63500">
                                  <w14:schemeClr w14:val="tx1">
                                    <w14:alpha w14:val="28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outline/>
                                <w:color w:val="000000" w:themeColor="text1"/>
                                <w:sz w:val="72"/>
                                <w:szCs w:val="72"/>
                                <w14:glow w14:rad="63500">
                                  <w14:schemeClr w14:val="tx1">
                                    <w14:alpha w14:val="28000"/>
                                  </w14:scheme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Editing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788AA" id="Text Box 10" o:spid="_x0000_s1032" type="#_x0000_t202" style="position:absolute;margin-left:322.4pt;margin-top:199.75pt;width:128.45pt;height:62.6pt;z-index:2516695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" filled="f" stroked="f">
                <v:fill o:detectmouseclick="t"/>
                <v:textbox>
                  <w:txbxContent>
                    <w:p w14:paraId="34C64708" w14:textId="77777777" w:rsidR="003A1AF0" w:rsidRPr="003A1AF0" w:rsidRDefault="003A1AF0" w:rsidP="003A1AF0">
                      <w:pPr>
                        <w:spacing w:line="480" w:lineRule="auto"/>
                        <w:jc w:val="center"/>
                        <w:rPr>
                          <w:rFonts w:ascii="Times New Roman" w:hAnsi="Times New Roman" w:cs="Times New Roman"/>
                          <w:b/>
                          <w:outline/>
                          <w:color w:val="000000" w:themeColor="text1"/>
                          <w:sz w:val="72"/>
                          <w:szCs w:val="72"/>
                          <w14:glow w14:rad="63500">
                            <w14:schemeClr w14:val="tx1">
                              <w14:alpha w14:val="28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outline/>
                          <w:color w:val="000000" w:themeColor="text1"/>
                          <w:sz w:val="72"/>
                          <w:szCs w:val="72"/>
                          <w14:glow w14:rad="63500">
                            <w14:schemeClr w14:val="tx1">
                              <w14:alpha w14:val="28000"/>
                            </w14:scheme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Editing</w:t>
                      </w:r>
                    </w:p>
                  </w:txbxContent>
                </v:textbox>
              </v:shape>
            </w:pict>
          </mc:Fallback>
        </mc:AlternateContent>
      </w:r>
      <w:r w:rsidR="003A1AF0" w:rsidRPr="003A1AF0">
        <w:rPr>
          <w:rFonts w:ascii="Times New Roman" w:hAnsi="Times New Roman" w:cs="Times New Roman"/>
        </w:rPr>
        <w:drawing>
          <wp:anchor distT="0" distB="0" distL="114300" distR="114300" simplePos="0" relativeHeight="251667456" behindDoc="0" locked="0" layoutInCell="1" allowOverlap="1" wp14:anchorId="1E5312AC" wp14:editId="740013D8">
            <wp:simplePos x="0" y="0"/>
            <wp:positionH relativeFrom="column">
              <wp:posOffset>3065780</wp:posOffset>
            </wp:positionH>
            <wp:positionV relativeFrom="paragraph">
              <wp:posOffset>1734820</wp:posOffset>
            </wp:positionV>
            <wp:extent cx="2441786" cy="183134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786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</w:p>
    <w:bookmarkEnd w:id="0"/>
    <w:sectPr w:rsidR="000759A8" w:rsidRPr="00234D80" w:rsidSect="00C97C10">
      <w:foot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99E2C19" w14:textId="77777777" w:rsidR="00E92890" w:rsidRDefault="00E92890" w:rsidP="00811A63">
      <w:r>
        <w:separator/>
      </w:r>
    </w:p>
  </w:endnote>
  <w:endnote w:type="continuationSeparator" w:id="0">
    <w:p w14:paraId="09D0C8D2" w14:textId="77777777" w:rsidR="00E92890" w:rsidRDefault="00E92890" w:rsidP="00811A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A6C5E0" w14:textId="77777777" w:rsidR="00811A63" w:rsidRPr="00811A63" w:rsidRDefault="00811A63" w:rsidP="00811A63">
    <w:pPr>
      <w:pStyle w:val="Footer"/>
      <w:jc w:val="right"/>
      <w:rPr>
        <w:rFonts w:ascii="Times New Roman" w:hAnsi="Times New Roman" w:cs="Times New Roman"/>
      </w:rPr>
    </w:pPr>
    <w:r w:rsidRPr="00811A63">
      <w:rPr>
        <w:rFonts w:ascii="Times New Roman" w:hAnsi="Times New Roman" w:cs="Times New Roman"/>
      </w:rPr>
      <w:t>Created by William Lewandowski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1EF2C5E" w14:textId="77777777" w:rsidR="00E92890" w:rsidRDefault="00E92890" w:rsidP="00811A63">
      <w:r>
        <w:separator/>
      </w:r>
    </w:p>
  </w:footnote>
  <w:footnote w:type="continuationSeparator" w:id="0">
    <w:p w14:paraId="3F8A3CC8" w14:textId="77777777" w:rsidR="00E92890" w:rsidRDefault="00E92890" w:rsidP="00811A6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attachedTemplate r:id="rId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1DD1"/>
    <w:rsid w:val="00234D80"/>
    <w:rsid w:val="003A1AF0"/>
    <w:rsid w:val="00811A63"/>
    <w:rsid w:val="00946421"/>
    <w:rsid w:val="00C31DD1"/>
    <w:rsid w:val="00C97C10"/>
    <w:rsid w:val="00DC6DC0"/>
    <w:rsid w:val="00E92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A94FB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A6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A63"/>
  </w:style>
  <w:style w:type="paragraph" w:styleId="Footer">
    <w:name w:val="footer"/>
    <w:basedOn w:val="Normal"/>
    <w:link w:val="FooterChar"/>
    <w:uiPriority w:val="99"/>
    <w:unhideWhenUsed/>
    <w:rsid w:val="00811A6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A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cl9876pb/Library/Group%20Containers/UBF8T346G9.Office/User%20Content.localized/Templates.localized/Standard%20MLA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Standard MLA.dotx</Template>
  <TotalTime>16</TotalTime>
  <Pages>1</Pages>
  <Words>3</Words>
  <Characters>21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cp:lastPrinted>2017-04-10T19:38:00Z</cp:lastPrinted>
  <dcterms:created xsi:type="dcterms:W3CDTF">2017-04-10T18:52:00Z</dcterms:created>
  <dcterms:modified xsi:type="dcterms:W3CDTF">2017-04-10T19:38:00Z</dcterms:modified>
</cp:coreProperties>
</file>