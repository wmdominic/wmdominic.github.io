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27437"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rPr>
        <w:t xml:space="preserve">The 50 Most Commonly Misused Words </w:t>
      </w:r>
      <w:proofErr w:type="gramStart"/>
      <w:r w:rsidRPr="00F14BBE">
        <w:rPr>
          <w:rFonts w:ascii="Times New Roman" w:hAnsi="Times New Roman" w:cs="Times New Roman"/>
        </w:rPr>
        <w:t>In</w:t>
      </w:r>
      <w:proofErr w:type="gramEnd"/>
      <w:r w:rsidRPr="00F14BBE">
        <w:rPr>
          <w:rFonts w:ascii="Times New Roman" w:hAnsi="Times New Roman" w:cs="Times New Roman"/>
        </w:rPr>
        <w:t xml:space="preserve"> The English Language</w:t>
      </w:r>
    </w:p>
    <w:p w14:paraId="60513EAA"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rPr>
        <w:t xml:space="preserve">POSTED BY: KRISTY RICE APRIL 21, </w:t>
      </w:r>
      <w:proofErr w:type="gramStart"/>
      <w:r w:rsidRPr="00F14BBE">
        <w:rPr>
          <w:rFonts w:ascii="Times New Roman" w:hAnsi="Times New Roman" w:cs="Times New Roman"/>
        </w:rPr>
        <w:t>2016</w:t>
      </w:r>
      <w:r>
        <w:rPr>
          <w:rFonts w:ascii="Times New Roman" w:hAnsi="Times New Roman" w:cs="Times New Roman"/>
        </w:rPr>
        <w:t xml:space="preserve"> ;</w:t>
      </w:r>
      <w:proofErr w:type="gramEnd"/>
      <w:r>
        <w:rPr>
          <w:rFonts w:ascii="Times New Roman" w:hAnsi="Times New Roman" w:cs="Times New Roman"/>
        </w:rPr>
        <w:t xml:space="preserve"> </w:t>
      </w:r>
      <w:r w:rsidRPr="00F14BBE">
        <w:rPr>
          <w:rFonts w:ascii="Times New Roman" w:hAnsi="Times New Roman" w:cs="Times New Roman"/>
        </w:rPr>
        <w:t>https://www.scribblrs.com/50-commonly-misused-words/</w:t>
      </w:r>
      <w:bookmarkStart w:id="0" w:name="_GoBack"/>
      <w:bookmarkEnd w:id="0"/>
    </w:p>
    <w:p w14:paraId="27DDF40C" w14:textId="77777777" w:rsidR="00F14BBE" w:rsidRPr="00F14BBE" w:rsidRDefault="00F14BBE" w:rsidP="00F14BBE">
      <w:pPr>
        <w:spacing w:line="480" w:lineRule="auto"/>
        <w:rPr>
          <w:rFonts w:ascii="Times New Roman" w:hAnsi="Times New Roman" w:cs="Times New Roman"/>
        </w:rPr>
      </w:pPr>
    </w:p>
    <w:p w14:paraId="08E8469B"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Affect/Effect</w:t>
      </w:r>
      <w:r w:rsidRPr="00F14BBE">
        <w:rPr>
          <w:rFonts w:ascii="Times New Roman" w:hAnsi="Times New Roman" w:cs="Times New Roman"/>
        </w:rPr>
        <w:t xml:space="preserve"> – Affect is a verb. Effect is a noun.</w:t>
      </w:r>
    </w:p>
    <w:p w14:paraId="51E95E68"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Your/You’re</w:t>
      </w:r>
      <w:r w:rsidRPr="00F14BBE">
        <w:rPr>
          <w:rFonts w:ascii="Times New Roman" w:hAnsi="Times New Roman" w:cs="Times New Roman"/>
        </w:rPr>
        <w:t xml:space="preserve"> – Your shows possession. You’re is a contraction of the words you and are or you and were. The apostrophe in a contraction replaces a letter or two and makes two words into one. Read your sentence aloud using you are and you were in place of </w:t>
      </w:r>
      <w:proofErr w:type="spellStart"/>
      <w:proofErr w:type="gramStart"/>
      <w:r w:rsidRPr="00F14BBE">
        <w:rPr>
          <w:rFonts w:ascii="Times New Roman" w:hAnsi="Times New Roman" w:cs="Times New Roman"/>
        </w:rPr>
        <w:t>your</w:t>
      </w:r>
      <w:proofErr w:type="spellEnd"/>
      <w:proofErr w:type="gramEnd"/>
      <w:r w:rsidRPr="00F14BBE">
        <w:rPr>
          <w:rFonts w:ascii="Times New Roman" w:hAnsi="Times New Roman" w:cs="Times New Roman"/>
        </w:rPr>
        <w:t>. If the sentence sounds correct, use you’re.</w:t>
      </w:r>
    </w:p>
    <w:p w14:paraId="00D79B2B"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It’s/</w:t>
      </w:r>
      <w:proofErr w:type="spellStart"/>
      <w:r w:rsidRPr="00F14BBE">
        <w:rPr>
          <w:rFonts w:ascii="Times New Roman" w:hAnsi="Times New Roman" w:cs="Times New Roman"/>
          <w:b/>
        </w:rPr>
        <w:t>Its</w:t>
      </w:r>
      <w:proofErr w:type="spellEnd"/>
      <w:r w:rsidRPr="00F14BBE">
        <w:rPr>
          <w:rFonts w:ascii="Times New Roman" w:hAnsi="Times New Roman" w:cs="Times New Roman"/>
        </w:rPr>
        <w:t xml:space="preserve"> – It’s is a contraction of the words it and is or it and has. Its shows possession and, contrary to common usage, does not require an apostrophe.</w:t>
      </w:r>
    </w:p>
    <w:p w14:paraId="6A687CDC"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 xml:space="preserve">Literally </w:t>
      </w:r>
      <w:r w:rsidRPr="00F14BBE">
        <w:rPr>
          <w:rFonts w:ascii="Times New Roman" w:hAnsi="Times New Roman" w:cs="Times New Roman"/>
        </w:rPr>
        <w:t>– This one isn’t so much misspelled as it is misused by those that don’t understand the definition. If you’re not sure, literally means something that actually, truly and in all reality happened. No matter how much my son assures me, I know that his head didn’t literally explode. Not that it’s impossible, but that his ability to argue with me about the definition of literally makes it highly improbably.</w:t>
      </w:r>
    </w:p>
    <w:p w14:paraId="458B05A0" w14:textId="77777777" w:rsidR="00F14BBE" w:rsidRPr="00F14BBE" w:rsidRDefault="00F14BBE" w:rsidP="00F14BBE">
      <w:pPr>
        <w:spacing w:line="480" w:lineRule="auto"/>
        <w:rPr>
          <w:rFonts w:ascii="Times New Roman" w:hAnsi="Times New Roman" w:cs="Times New Roman"/>
        </w:rPr>
      </w:pPr>
      <w:proofErr w:type="spellStart"/>
      <w:r w:rsidRPr="00F14BBE">
        <w:rPr>
          <w:rFonts w:ascii="Times New Roman" w:hAnsi="Times New Roman" w:cs="Times New Roman"/>
          <w:b/>
        </w:rPr>
        <w:t>Irregardless</w:t>
      </w:r>
      <w:proofErr w:type="spellEnd"/>
      <w:r w:rsidRPr="00F14BBE">
        <w:rPr>
          <w:rFonts w:ascii="Times New Roman" w:hAnsi="Times New Roman" w:cs="Times New Roman"/>
        </w:rPr>
        <w:t xml:space="preserve"> – After some research on this one, I have to concede that </w:t>
      </w:r>
      <w:proofErr w:type="spellStart"/>
      <w:r w:rsidRPr="00F14BBE">
        <w:rPr>
          <w:rFonts w:ascii="Times New Roman" w:hAnsi="Times New Roman" w:cs="Times New Roman"/>
        </w:rPr>
        <w:t>irregardless</w:t>
      </w:r>
      <w:proofErr w:type="spellEnd"/>
      <w:r w:rsidRPr="00F14BBE">
        <w:rPr>
          <w:rFonts w:ascii="Times New Roman" w:hAnsi="Times New Roman" w:cs="Times New Roman"/>
        </w:rPr>
        <w:t xml:space="preserve"> is technically a word…even if most English majors refuse to accept it as one. It is considered an improper word, as in </w:t>
      </w:r>
      <w:proofErr w:type="spellStart"/>
      <w:r w:rsidRPr="00F14BBE">
        <w:rPr>
          <w:rFonts w:ascii="Times New Roman" w:hAnsi="Times New Roman" w:cs="Times New Roman"/>
        </w:rPr>
        <w:t>ain’t</w:t>
      </w:r>
      <w:proofErr w:type="spellEnd"/>
      <w:r w:rsidRPr="00F14BBE">
        <w:rPr>
          <w:rFonts w:ascii="Times New Roman" w:hAnsi="Times New Roman" w:cs="Times New Roman"/>
        </w:rPr>
        <w:t xml:space="preserve"> and </w:t>
      </w:r>
      <w:proofErr w:type="spellStart"/>
      <w:r w:rsidRPr="00F14BBE">
        <w:rPr>
          <w:rFonts w:ascii="Times New Roman" w:hAnsi="Times New Roman" w:cs="Times New Roman"/>
        </w:rPr>
        <w:t>conversate</w:t>
      </w:r>
      <w:proofErr w:type="spellEnd"/>
      <w:r w:rsidRPr="00F14BBE">
        <w:rPr>
          <w:rFonts w:ascii="Times New Roman" w:hAnsi="Times New Roman" w:cs="Times New Roman"/>
        </w:rPr>
        <w:t>. Words that find their way into our vernacular, even the ones stemming from misuse, are listed in the dictionary as improper words, dialect or jargon. To keep from sounding uneducated, just use regardless instead.</w:t>
      </w:r>
    </w:p>
    <w:p w14:paraId="01639A2E"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A Lot/</w:t>
      </w:r>
      <w:proofErr w:type="spellStart"/>
      <w:r w:rsidRPr="00F14BBE">
        <w:rPr>
          <w:rFonts w:ascii="Times New Roman" w:hAnsi="Times New Roman" w:cs="Times New Roman"/>
          <w:b/>
        </w:rPr>
        <w:t>Alot</w:t>
      </w:r>
      <w:proofErr w:type="spellEnd"/>
      <w:r w:rsidRPr="00F14BBE">
        <w:rPr>
          <w:rFonts w:ascii="Times New Roman" w:hAnsi="Times New Roman" w:cs="Times New Roman"/>
        </w:rPr>
        <w:t xml:space="preserve"> – This one resulted in the biggest shaming of my middle school English education. </w:t>
      </w:r>
      <w:proofErr w:type="spellStart"/>
      <w:r w:rsidRPr="00F14BBE">
        <w:rPr>
          <w:rFonts w:ascii="Times New Roman" w:hAnsi="Times New Roman" w:cs="Times New Roman"/>
        </w:rPr>
        <w:t>Alot</w:t>
      </w:r>
      <w:proofErr w:type="spellEnd"/>
      <w:r w:rsidRPr="00F14BBE">
        <w:rPr>
          <w:rFonts w:ascii="Times New Roman" w:hAnsi="Times New Roman" w:cs="Times New Roman"/>
        </w:rPr>
        <w:t xml:space="preserve"> is not a word. It is two words and I remember this one…a lot.</w:t>
      </w:r>
    </w:p>
    <w:p w14:paraId="651E7C06"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lastRenderedPageBreak/>
        <w:t>e.g./i.e.</w:t>
      </w:r>
      <w:r w:rsidRPr="00F14BBE">
        <w:rPr>
          <w:rFonts w:ascii="Times New Roman" w:hAnsi="Times New Roman" w:cs="Times New Roman"/>
        </w:rPr>
        <w:t xml:space="preserve"> – When you see e.g. think ‘</w:t>
      </w:r>
      <w:proofErr w:type="spellStart"/>
      <w:r w:rsidRPr="00F14BBE">
        <w:rPr>
          <w:rFonts w:ascii="Times New Roman" w:hAnsi="Times New Roman" w:cs="Times New Roman"/>
        </w:rPr>
        <w:t>eggsample</w:t>
      </w:r>
      <w:proofErr w:type="spellEnd"/>
      <w:r w:rsidRPr="00F14BBE">
        <w:rPr>
          <w:rFonts w:ascii="Times New Roman" w:hAnsi="Times New Roman" w:cs="Times New Roman"/>
        </w:rPr>
        <w:t>’. On the other hand, in essence is represented by i.e.</w:t>
      </w:r>
    </w:p>
    <w:p w14:paraId="5D88DD8D"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Insure/Ensure/Assure</w:t>
      </w:r>
      <w:r w:rsidRPr="00F14BBE">
        <w:rPr>
          <w:rFonts w:ascii="Times New Roman" w:hAnsi="Times New Roman" w:cs="Times New Roman"/>
        </w:rPr>
        <w:t xml:space="preserve"> – Insure means to purchase or have insurance. Ensure is to make certain of something. Assure is comfort or lend confidence, as in the word reassure.</w:t>
      </w:r>
    </w:p>
    <w:p w14:paraId="66A85AB0"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Mute/Moot</w:t>
      </w:r>
      <w:r w:rsidRPr="00F14BBE">
        <w:rPr>
          <w:rFonts w:ascii="Times New Roman" w:hAnsi="Times New Roman" w:cs="Times New Roman"/>
        </w:rPr>
        <w:t xml:space="preserve"> – Mute is to make quite or without voice. Moot means something has little to no practical value. Note which definition is used in the phrase, ‘a moot point’.</w:t>
      </w:r>
    </w:p>
    <w:p w14:paraId="63AC046D"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Disinterested/Uninterested</w:t>
      </w:r>
      <w:r w:rsidRPr="00F14BBE">
        <w:rPr>
          <w:rFonts w:ascii="Times New Roman" w:hAnsi="Times New Roman" w:cs="Times New Roman"/>
        </w:rPr>
        <w:t xml:space="preserve"> – Disinterested means you don’t have a stake, claim or interest in something. Uninterested is when there is no interest…as in unconcerned or unenthusiastic about something.</w:t>
      </w:r>
    </w:p>
    <w:p w14:paraId="5932B86A" w14:textId="77777777" w:rsidR="00F14BBE" w:rsidRPr="00F14BBE" w:rsidRDefault="00F14BBE" w:rsidP="00F14BBE">
      <w:pPr>
        <w:spacing w:line="480" w:lineRule="auto"/>
        <w:rPr>
          <w:rFonts w:ascii="Times New Roman" w:hAnsi="Times New Roman" w:cs="Times New Roman"/>
        </w:rPr>
      </w:pPr>
      <w:proofErr w:type="spellStart"/>
      <w:r w:rsidRPr="00F14BBE">
        <w:rPr>
          <w:rFonts w:ascii="Times New Roman" w:hAnsi="Times New Roman" w:cs="Times New Roman"/>
          <w:b/>
        </w:rPr>
        <w:t>Supposably</w:t>
      </w:r>
      <w:proofErr w:type="spellEnd"/>
      <w:r w:rsidRPr="00F14BBE">
        <w:rPr>
          <w:rFonts w:ascii="Times New Roman" w:hAnsi="Times New Roman" w:cs="Times New Roman"/>
          <w:b/>
        </w:rPr>
        <w:t>/Supposedly</w:t>
      </w:r>
      <w:r w:rsidRPr="00F14BBE">
        <w:rPr>
          <w:rFonts w:ascii="Times New Roman" w:hAnsi="Times New Roman" w:cs="Times New Roman"/>
        </w:rPr>
        <w:t xml:space="preserve"> – Even my spell check doesn’t recognize </w:t>
      </w:r>
      <w:proofErr w:type="spellStart"/>
      <w:r w:rsidRPr="00F14BBE">
        <w:rPr>
          <w:rFonts w:ascii="Times New Roman" w:hAnsi="Times New Roman" w:cs="Times New Roman"/>
        </w:rPr>
        <w:t>supposably</w:t>
      </w:r>
      <w:proofErr w:type="spellEnd"/>
      <w:r w:rsidRPr="00F14BBE">
        <w:rPr>
          <w:rFonts w:ascii="Times New Roman" w:hAnsi="Times New Roman" w:cs="Times New Roman"/>
        </w:rPr>
        <w:t xml:space="preserve"> as a word. Supposedly is the correct use. If you struggle to keep this one straight, remember that the root word is suppose…or supposed, which are both actual words.</w:t>
      </w:r>
    </w:p>
    <w:p w14:paraId="09D9AD27" w14:textId="77777777" w:rsidR="00F14BBE" w:rsidRPr="00F14BBE" w:rsidRDefault="00F14BBE" w:rsidP="00F14BBE">
      <w:pPr>
        <w:spacing w:line="480" w:lineRule="auto"/>
        <w:rPr>
          <w:rFonts w:ascii="Times New Roman" w:hAnsi="Times New Roman" w:cs="Times New Roman"/>
        </w:rPr>
      </w:pPr>
      <w:proofErr w:type="spellStart"/>
      <w:r w:rsidRPr="00F14BBE">
        <w:rPr>
          <w:rFonts w:ascii="Times New Roman" w:hAnsi="Times New Roman" w:cs="Times New Roman"/>
          <w:b/>
        </w:rPr>
        <w:t>Conversate</w:t>
      </w:r>
      <w:proofErr w:type="spellEnd"/>
      <w:r w:rsidRPr="00F14BBE">
        <w:rPr>
          <w:rFonts w:ascii="Times New Roman" w:hAnsi="Times New Roman" w:cs="Times New Roman"/>
        </w:rPr>
        <w:t xml:space="preserve"> – This one also falls into the category of improper. Sure you can use it but it won’t help you sound educated.</w:t>
      </w:r>
    </w:p>
    <w:p w14:paraId="7ED46132"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 xml:space="preserve">Factoid </w:t>
      </w:r>
      <w:r w:rsidRPr="00F14BBE">
        <w:rPr>
          <w:rFonts w:ascii="Times New Roman" w:hAnsi="Times New Roman" w:cs="Times New Roman"/>
        </w:rPr>
        <w:t xml:space="preserve">– This word probably does not mean what you think it means. A factoid is misinformation presented as fact. A factoid is not a tidbit of info, small fact or trivia-like </w:t>
      </w:r>
      <w:proofErr w:type="spellStart"/>
      <w:r w:rsidRPr="00F14BBE">
        <w:rPr>
          <w:rFonts w:ascii="Times New Roman" w:hAnsi="Times New Roman" w:cs="Times New Roman"/>
        </w:rPr>
        <w:t>snipet</w:t>
      </w:r>
      <w:proofErr w:type="spellEnd"/>
      <w:r w:rsidRPr="00F14BBE">
        <w:rPr>
          <w:rFonts w:ascii="Times New Roman" w:hAnsi="Times New Roman" w:cs="Times New Roman"/>
        </w:rPr>
        <w:t xml:space="preserve"> of knowledge.</w:t>
      </w:r>
    </w:p>
    <w:p w14:paraId="34A1A590"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Lay/Lie</w:t>
      </w:r>
      <w:r w:rsidRPr="00F14BBE">
        <w:rPr>
          <w:rFonts w:ascii="Times New Roman" w:hAnsi="Times New Roman" w:cs="Times New Roman"/>
        </w:rPr>
        <w:t xml:space="preserve"> – This one is kind of tricky because lay is also the past tense of lie. Any time you move an object you lay it down. Lie means to recline. A good rule of thumb is to use sit and set. If sit will work in its place, use lie. If set could be used, go with lay.</w:t>
      </w:r>
    </w:p>
    <w:p w14:paraId="38595C74"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Pacific</w:t>
      </w:r>
      <w:r w:rsidRPr="00F14BBE">
        <w:rPr>
          <w:rFonts w:ascii="Times New Roman" w:hAnsi="Times New Roman" w:cs="Times New Roman"/>
        </w:rPr>
        <w:t xml:space="preserve"> – Heck, I’ve seen ‘pacifically’ on t-shirts. If your intention is to refer to something in particular, the word is specifically…specific-ally. I think this one is more common in spoken language.</w:t>
      </w:r>
    </w:p>
    <w:p w14:paraId="573CB17F"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Pique/Peek/Peak</w:t>
      </w:r>
      <w:r w:rsidRPr="00F14BBE">
        <w:rPr>
          <w:rFonts w:ascii="Times New Roman" w:hAnsi="Times New Roman" w:cs="Times New Roman"/>
        </w:rPr>
        <w:t xml:space="preserve"> – Something may pique your interest…or you might peek at a present…or reach a sort of peak.</w:t>
      </w:r>
    </w:p>
    <w:p w14:paraId="4E72296E"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Decimated</w:t>
      </w:r>
      <w:r w:rsidRPr="00F14BBE">
        <w:rPr>
          <w:rFonts w:ascii="Times New Roman" w:hAnsi="Times New Roman" w:cs="Times New Roman"/>
        </w:rPr>
        <w:t xml:space="preserve"> – This word is usually used to imply ‘destroyed’ or ‘annihilated’ but in reality means to reduce something by one tenth. Hence the root word, </w:t>
      </w:r>
      <w:proofErr w:type="spellStart"/>
      <w:r w:rsidRPr="00F14BBE">
        <w:rPr>
          <w:rFonts w:ascii="Times New Roman" w:hAnsi="Times New Roman" w:cs="Times New Roman"/>
        </w:rPr>
        <w:t>deci</w:t>
      </w:r>
      <w:proofErr w:type="spellEnd"/>
      <w:r w:rsidRPr="00F14BBE">
        <w:rPr>
          <w:rFonts w:ascii="Times New Roman" w:hAnsi="Times New Roman" w:cs="Times New Roman"/>
        </w:rPr>
        <w:t>. Yup, I just used hence.</w:t>
      </w:r>
    </w:p>
    <w:p w14:paraId="0CAC4811"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Stationary/Stationery</w:t>
      </w:r>
      <w:r w:rsidRPr="00F14BBE">
        <w:rPr>
          <w:rFonts w:ascii="Times New Roman" w:hAnsi="Times New Roman" w:cs="Times New Roman"/>
        </w:rPr>
        <w:t xml:space="preserve"> – Stationary, with an a, refers to something immovable or fixed…like a stationary bike. Stationery, with an e, is all the pretty paper, cards, pens and goodies I spend so much money on. Self-proclaimed nerd…and I used the word hence.</w:t>
      </w:r>
    </w:p>
    <w:p w14:paraId="48556541"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Then/Than</w:t>
      </w:r>
      <w:r w:rsidRPr="00F14BBE">
        <w:rPr>
          <w:rFonts w:ascii="Times New Roman" w:hAnsi="Times New Roman" w:cs="Times New Roman"/>
        </w:rPr>
        <w:t xml:space="preserve"> – Then refers to time: First we will go to the post office, then we will stop at the store. Than is used when making a comparison: I like chocolate more than candy.</w:t>
      </w:r>
    </w:p>
    <w:p w14:paraId="0F1A477B"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Invoke/Evoke</w:t>
      </w:r>
      <w:r w:rsidRPr="00F14BBE">
        <w:rPr>
          <w:rFonts w:ascii="Times New Roman" w:hAnsi="Times New Roman" w:cs="Times New Roman"/>
        </w:rPr>
        <w:t xml:space="preserve"> – To invoke is to call upon a higher power for aid or assistance. To evoke to is recall a memory or feeling.</w:t>
      </w:r>
    </w:p>
    <w:p w14:paraId="7E34FD7D"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Continuous/Continual</w:t>
      </w:r>
      <w:r w:rsidRPr="00F14BBE">
        <w:rPr>
          <w:rFonts w:ascii="Times New Roman" w:hAnsi="Times New Roman" w:cs="Times New Roman"/>
        </w:rPr>
        <w:t xml:space="preserve"> – Continuous is something that continues without cease. Continual happens over a long period of time. Because it’s constantly breaking down, my van is continually in the shop.</w:t>
      </w:r>
    </w:p>
    <w:p w14:paraId="51EDB35F"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Accept/Except</w:t>
      </w:r>
      <w:r w:rsidRPr="00F14BBE">
        <w:rPr>
          <w:rFonts w:ascii="Times New Roman" w:hAnsi="Times New Roman" w:cs="Times New Roman"/>
        </w:rPr>
        <w:t xml:space="preserve"> – To accept is to include. Except means to exclude. All my friends were accepted to Harvard, except Tom. Poor Tom.</w:t>
      </w:r>
    </w:p>
    <w:p w14:paraId="2707333B"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Chronic/Acute</w:t>
      </w:r>
      <w:r w:rsidRPr="00F14BBE">
        <w:rPr>
          <w:rFonts w:ascii="Times New Roman" w:hAnsi="Times New Roman" w:cs="Times New Roman"/>
        </w:rPr>
        <w:t xml:space="preserve"> – These two are commonly misunderstood or mistakenly used synonymously. Chronic is long-term and usually debilitating. The use of acute implies a sudden on-set of symptoms, like the flu or an asthma attack. Chronic and acute are also used to classify pain. Acute would be sudden, like stubbing your toe, while anyone who’s suffered recurring back pain knows the first-hand definition of chronic.</w:t>
      </w:r>
    </w:p>
    <w:p w14:paraId="5A45319A"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Allusion/Illusion/Elusion</w:t>
      </w:r>
      <w:r w:rsidRPr="00F14BBE">
        <w:rPr>
          <w:rFonts w:ascii="Times New Roman" w:hAnsi="Times New Roman" w:cs="Times New Roman"/>
        </w:rPr>
        <w:t xml:space="preserve"> – Allusion is a reference to something. Illusion is a misconception and also refers to magic and illusionists (“It’s an illusion, Michael!”). Elusion is to escape. The writer alluded to the famous illusions of Houdini, who was famous for eluding death by narrow escape.</w:t>
      </w:r>
    </w:p>
    <w:p w14:paraId="2B8CD29D"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Alternately/Alternatively</w:t>
      </w:r>
      <w:r w:rsidRPr="00F14BBE">
        <w:rPr>
          <w:rFonts w:ascii="Times New Roman" w:hAnsi="Times New Roman" w:cs="Times New Roman"/>
        </w:rPr>
        <w:t xml:space="preserve"> – Alternately (or alternate) means to take turns. </w:t>
      </w:r>
      <w:proofErr w:type="gramStart"/>
      <w:r w:rsidRPr="00F14BBE">
        <w:rPr>
          <w:rFonts w:ascii="Times New Roman" w:hAnsi="Times New Roman" w:cs="Times New Roman"/>
        </w:rPr>
        <w:t>Alternatively</w:t>
      </w:r>
      <w:proofErr w:type="gramEnd"/>
      <w:r w:rsidRPr="00F14BBE">
        <w:rPr>
          <w:rFonts w:ascii="Times New Roman" w:hAnsi="Times New Roman" w:cs="Times New Roman"/>
        </w:rPr>
        <w:t xml:space="preserve"> (or alternative) is one thing instead of another or either/or.</w:t>
      </w:r>
    </w:p>
    <w:p w14:paraId="54789991"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Assent/Ascent</w:t>
      </w:r>
      <w:r w:rsidRPr="00F14BBE">
        <w:rPr>
          <w:rFonts w:ascii="Times New Roman" w:hAnsi="Times New Roman" w:cs="Times New Roman"/>
        </w:rPr>
        <w:t xml:space="preserve"> – Assent means to agree, while ascent refers to a journey upward.</w:t>
      </w:r>
    </w:p>
    <w:p w14:paraId="31A822EC"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Borne/Born</w:t>
      </w:r>
      <w:r w:rsidRPr="00F14BBE">
        <w:rPr>
          <w:rFonts w:ascii="Times New Roman" w:hAnsi="Times New Roman" w:cs="Times New Roman"/>
        </w:rPr>
        <w:t xml:space="preserve"> – Borne means to bare or carry, born refers to the birth of something.</w:t>
      </w:r>
    </w:p>
    <w:p w14:paraId="1A508A02"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Canvass/Canvas</w:t>
      </w:r>
      <w:r w:rsidRPr="00F14BBE">
        <w:rPr>
          <w:rFonts w:ascii="Times New Roman" w:hAnsi="Times New Roman" w:cs="Times New Roman"/>
        </w:rPr>
        <w:t xml:space="preserve"> – Canvass is when you spread the word about something or hand out fliers. You canvass the area. If you canvased the area, you would have covered it in fabric, namely canvas.</w:t>
      </w:r>
    </w:p>
    <w:p w14:paraId="1ECB3323"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Complimentary/Complementary</w:t>
      </w:r>
      <w:r w:rsidRPr="00F14BBE">
        <w:rPr>
          <w:rFonts w:ascii="Times New Roman" w:hAnsi="Times New Roman" w:cs="Times New Roman"/>
        </w:rPr>
        <w:t xml:space="preserve"> – Complimentary is something given for free (complimentary breakfast) or something said as a matter or praise, or compliment. Complementary is when things complement, or support and benefit, each other.</w:t>
      </w:r>
    </w:p>
    <w:p w14:paraId="74759955"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Disburse/Disperse</w:t>
      </w:r>
      <w:r w:rsidRPr="00F14BBE">
        <w:rPr>
          <w:rFonts w:ascii="Times New Roman" w:hAnsi="Times New Roman" w:cs="Times New Roman"/>
        </w:rPr>
        <w:t xml:space="preserve"> – Disburse usually refers to funds or money and means to pay out. Disperse is to scatter or spread over an area.</w:t>
      </w:r>
    </w:p>
    <w:p w14:paraId="5E8846FE"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Reign/Rein</w:t>
      </w:r>
      <w:r w:rsidRPr="00F14BBE">
        <w:rPr>
          <w:rFonts w:ascii="Times New Roman" w:hAnsi="Times New Roman" w:cs="Times New Roman"/>
        </w:rPr>
        <w:t xml:space="preserve"> – Another two commonly misused words are reign and rein. To reign is to lord over. Reins are the straps you use to steer an animal.</w:t>
      </w:r>
    </w:p>
    <w:p w14:paraId="2D185484"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Redundant –</w:t>
      </w:r>
      <w:r w:rsidRPr="00F14BBE">
        <w:rPr>
          <w:rFonts w:ascii="Times New Roman" w:hAnsi="Times New Roman" w:cs="Times New Roman"/>
        </w:rPr>
        <w:t xml:space="preserve"> I wanted to include this one in our list of commonly misused words because I’ve literally heard it fumbled. Maybe it’s because I’m around teenagers. Just in case, the word redundant means that something is unnecessarily repeated. Double negatives are redundant. Saying something the same way twice in succession is redundant. I an example I liked from Samuel Goldwyn, “I never make predictions, especially about the future.”</w:t>
      </w:r>
    </w:p>
    <w:p w14:paraId="196F286B"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Imply/Infer</w:t>
      </w:r>
      <w:r w:rsidRPr="00F14BBE">
        <w:rPr>
          <w:rFonts w:ascii="Times New Roman" w:hAnsi="Times New Roman" w:cs="Times New Roman"/>
        </w:rPr>
        <w:t xml:space="preserve"> – Here are another set of words that are commonly confused. To imply something is to hint at it. It isn’t said directly but there is an implied meaning. To infer is to find meaning in what was left unsaid. The two together create a conversation, interpreted on both sides based on hidden meaning and things left unsaid. Soap operas and drama queens rock at these concepts.</w:t>
      </w:r>
    </w:p>
    <w:p w14:paraId="586E49E4"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Set/Sit</w:t>
      </w:r>
      <w:r w:rsidRPr="00F14BBE">
        <w:rPr>
          <w:rFonts w:ascii="Times New Roman" w:hAnsi="Times New Roman" w:cs="Times New Roman"/>
        </w:rPr>
        <w:t xml:space="preserve"> – We kind of covered this before. Use set when placing something or setting something to a degree. Use sit when you are relaxing at a picnic table or on a log…or in a reclining pool chair in the sun.</w:t>
      </w:r>
    </w:p>
    <w:p w14:paraId="1A159270"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Pallet/Palate/Palette</w:t>
      </w:r>
      <w:r w:rsidRPr="00F14BBE">
        <w:rPr>
          <w:rFonts w:ascii="Times New Roman" w:hAnsi="Times New Roman" w:cs="Times New Roman"/>
        </w:rPr>
        <w:t xml:space="preserve"> – Pallets are wood shipping bases. </w:t>
      </w:r>
      <w:proofErr w:type="gramStart"/>
      <w:r w:rsidRPr="00F14BBE">
        <w:rPr>
          <w:rFonts w:ascii="Times New Roman" w:hAnsi="Times New Roman" w:cs="Times New Roman"/>
        </w:rPr>
        <w:t>Generally</w:t>
      </w:r>
      <w:proofErr w:type="gramEnd"/>
      <w:r w:rsidRPr="00F14BBE">
        <w:rPr>
          <w:rFonts w:ascii="Times New Roman" w:hAnsi="Times New Roman" w:cs="Times New Roman"/>
        </w:rPr>
        <w:t xml:space="preserve"> you stack them, you wrap them, and you move them with a pallet jack or forklift. The palate refers to your sense of taste. A palette is the board an artist uses for holding and mixing paints.</w:t>
      </w:r>
    </w:p>
    <w:p w14:paraId="489F87A9"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Epitome/</w:t>
      </w:r>
      <w:proofErr w:type="spellStart"/>
      <w:r w:rsidRPr="00F14BBE">
        <w:rPr>
          <w:rFonts w:ascii="Times New Roman" w:hAnsi="Times New Roman" w:cs="Times New Roman"/>
          <w:b/>
        </w:rPr>
        <w:t>Epidemy</w:t>
      </w:r>
      <w:proofErr w:type="spellEnd"/>
      <w:r w:rsidRPr="00F14BBE">
        <w:rPr>
          <w:rFonts w:ascii="Times New Roman" w:hAnsi="Times New Roman" w:cs="Times New Roman"/>
        </w:rPr>
        <w:t xml:space="preserve"> – Epitome is a typical or ideal example of something. </w:t>
      </w:r>
      <w:proofErr w:type="spellStart"/>
      <w:r w:rsidRPr="00F14BBE">
        <w:rPr>
          <w:rFonts w:ascii="Times New Roman" w:hAnsi="Times New Roman" w:cs="Times New Roman"/>
        </w:rPr>
        <w:t>Epidemy</w:t>
      </w:r>
      <w:proofErr w:type="spellEnd"/>
      <w:r w:rsidRPr="00F14BBE">
        <w:rPr>
          <w:rFonts w:ascii="Times New Roman" w:hAnsi="Times New Roman" w:cs="Times New Roman"/>
        </w:rPr>
        <w:t xml:space="preserve"> refers to epidemic…as in disease.</w:t>
      </w:r>
    </w:p>
    <w:p w14:paraId="2B244858"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Site/Sight/Cite</w:t>
      </w:r>
      <w:r w:rsidRPr="00F14BBE">
        <w:rPr>
          <w:rFonts w:ascii="Times New Roman" w:hAnsi="Times New Roman" w:cs="Times New Roman"/>
        </w:rPr>
        <w:t xml:space="preserve"> – These are common words and I’m sure you know the difference but for the sake of inclusion, site refers to an area. Use sight when seeing with your eyes or referring to vision. To cite is to refer to the work or accomplishment of another. Footnotes cite sources that you can find in the appendix.</w:t>
      </w:r>
    </w:p>
    <w:p w14:paraId="29F82BAA"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Whether/Weather</w:t>
      </w:r>
      <w:r w:rsidRPr="00F14BBE">
        <w:rPr>
          <w:rFonts w:ascii="Times New Roman" w:hAnsi="Times New Roman" w:cs="Times New Roman"/>
        </w:rPr>
        <w:t xml:space="preserve"> – Whether is when one thing relies on another or there is a choice. Use weather when talking about the conditions outside.</w:t>
      </w:r>
    </w:p>
    <w:p w14:paraId="30AFEE7A" w14:textId="77777777" w:rsidR="00F14BBE" w:rsidRPr="00F14BBE" w:rsidRDefault="00F14BBE" w:rsidP="00F14BBE">
      <w:pPr>
        <w:spacing w:line="480" w:lineRule="auto"/>
        <w:rPr>
          <w:rFonts w:ascii="Times New Roman" w:hAnsi="Times New Roman" w:cs="Times New Roman"/>
        </w:rPr>
      </w:pPr>
      <w:proofErr w:type="spellStart"/>
      <w:r w:rsidRPr="00F14BBE">
        <w:rPr>
          <w:rFonts w:ascii="Times New Roman" w:hAnsi="Times New Roman" w:cs="Times New Roman"/>
          <w:b/>
        </w:rPr>
        <w:t>Everyday</w:t>
      </w:r>
      <w:proofErr w:type="spellEnd"/>
      <w:r w:rsidRPr="00F14BBE">
        <w:rPr>
          <w:rFonts w:ascii="Times New Roman" w:hAnsi="Times New Roman" w:cs="Times New Roman"/>
          <w:b/>
        </w:rPr>
        <w:t>/Every day</w:t>
      </w:r>
      <w:r w:rsidRPr="00F14BBE">
        <w:rPr>
          <w:rFonts w:ascii="Times New Roman" w:hAnsi="Times New Roman" w:cs="Times New Roman"/>
        </w:rPr>
        <w:t xml:space="preserve"> – The meanings of these commonly misused words are subtly different. The difference in choosing between them will be your intention as a writer. </w:t>
      </w:r>
      <w:proofErr w:type="spellStart"/>
      <w:r w:rsidRPr="00F14BBE">
        <w:rPr>
          <w:rFonts w:ascii="Times New Roman" w:hAnsi="Times New Roman" w:cs="Times New Roman"/>
        </w:rPr>
        <w:t>Everyday</w:t>
      </w:r>
      <w:proofErr w:type="spellEnd"/>
      <w:r w:rsidRPr="00F14BBE">
        <w:rPr>
          <w:rFonts w:ascii="Times New Roman" w:hAnsi="Times New Roman" w:cs="Times New Roman"/>
        </w:rPr>
        <w:t xml:space="preserve"> (one word) means average or common. Every day (two words) means each day, separately. That was redundant.</w:t>
      </w:r>
    </w:p>
    <w:p w14:paraId="685C905D"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Won’t/Wont</w:t>
      </w:r>
      <w:r w:rsidRPr="00F14BBE">
        <w:rPr>
          <w:rFonts w:ascii="Times New Roman" w:hAnsi="Times New Roman" w:cs="Times New Roman"/>
        </w:rPr>
        <w:t xml:space="preserve"> – Won’t is a loose contraction of the words will and not. Wont isn’t used much anymore but refers to a likelihood or accustomed behavior. When we say that someone is wont to do something, we mean that it is usual.</w:t>
      </w:r>
    </w:p>
    <w:p w14:paraId="421B3C04"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Vain/Vein/Vane</w:t>
      </w:r>
      <w:r w:rsidRPr="00F14BBE">
        <w:rPr>
          <w:rFonts w:ascii="Times New Roman" w:hAnsi="Times New Roman" w:cs="Times New Roman"/>
        </w:rPr>
        <w:t xml:space="preserve"> – I love homophones, don’t you? Vain can mean concerned with one’s appearance, pointless, or not resulting in a desired outcome. Veins are the blood highways in the body. Weather vanes are vanes.</w:t>
      </w:r>
    </w:p>
    <w:p w14:paraId="29DA4570"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rPr>
        <w:t>Pored/Poured – Here’s another subtle difference that results in misuse. When you use the word pore, you mean you carefully studied or meditated on something. When you write the word pour, there’s usually liquid involved.</w:t>
      </w:r>
    </w:p>
    <w:p w14:paraId="35A6A750"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Suit/Suite</w:t>
      </w:r>
      <w:r w:rsidRPr="00F14BBE">
        <w:rPr>
          <w:rFonts w:ascii="Times New Roman" w:hAnsi="Times New Roman" w:cs="Times New Roman"/>
        </w:rPr>
        <w:t xml:space="preserve"> – Obviously a suit is an article of clothing but the word can also be used to describe a legal matter, the courting of a woman, or something appropriate or beneficial. A suite on the other hand refers to a collection. A collection of rooms becomes a hotel suite. Computer programs come in collections called suites. Even a personal staff of attendants is described as a suite.</w:t>
      </w:r>
    </w:p>
    <w:p w14:paraId="556D88CB"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There/Their/They’re/There’re</w:t>
      </w:r>
      <w:r w:rsidRPr="00F14BBE">
        <w:rPr>
          <w:rFonts w:ascii="Times New Roman" w:hAnsi="Times New Roman" w:cs="Times New Roman"/>
        </w:rPr>
        <w:t xml:space="preserve"> – Quick </w:t>
      </w:r>
      <w:proofErr w:type="spellStart"/>
      <w:r w:rsidRPr="00F14BBE">
        <w:rPr>
          <w:rFonts w:ascii="Times New Roman" w:hAnsi="Times New Roman" w:cs="Times New Roman"/>
        </w:rPr>
        <w:t>run down</w:t>
      </w:r>
      <w:proofErr w:type="spellEnd"/>
      <w:r w:rsidRPr="00F14BBE">
        <w:rPr>
          <w:rFonts w:ascii="Times New Roman" w:hAnsi="Times New Roman" w:cs="Times New Roman"/>
        </w:rPr>
        <w:t xml:space="preserve">. Use there to describe a place. </w:t>
      </w:r>
      <w:proofErr w:type="spellStart"/>
      <w:r w:rsidRPr="00F14BBE">
        <w:rPr>
          <w:rFonts w:ascii="Times New Roman" w:hAnsi="Times New Roman" w:cs="Times New Roman"/>
        </w:rPr>
        <w:t>Their</w:t>
      </w:r>
      <w:proofErr w:type="spellEnd"/>
      <w:r w:rsidRPr="00F14BBE">
        <w:rPr>
          <w:rFonts w:ascii="Times New Roman" w:hAnsi="Times New Roman" w:cs="Times New Roman"/>
        </w:rPr>
        <w:t xml:space="preserve"> is the possessive of they. </w:t>
      </w:r>
      <w:proofErr w:type="spellStart"/>
      <w:r w:rsidRPr="00F14BBE">
        <w:rPr>
          <w:rFonts w:ascii="Times New Roman" w:hAnsi="Times New Roman" w:cs="Times New Roman"/>
        </w:rPr>
        <w:t>They’re</w:t>
      </w:r>
      <w:proofErr w:type="spellEnd"/>
      <w:r w:rsidRPr="00F14BBE">
        <w:rPr>
          <w:rFonts w:ascii="Times New Roman" w:hAnsi="Times New Roman" w:cs="Times New Roman"/>
        </w:rPr>
        <w:t xml:space="preserve"> is a contraction (the apostrophe in the middle of a contraction replaces a letter or two) of they are or they were. There’re is rare outside of spoken language unless used by a writer to create an accent or dialect. I don’t think anyone writes this word by accident, though I’m sure I’ve said it.</w:t>
      </w:r>
    </w:p>
    <w:p w14:paraId="6625C0B1"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To/Two/Too</w:t>
      </w:r>
      <w:r w:rsidRPr="00F14BBE">
        <w:rPr>
          <w:rFonts w:ascii="Times New Roman" w:hAnsi="Times New Roman" w:cs="Times New Roman"/>
        </w:rPr>
        <w:t xml:space="preserve"> – I see these confused consistently on social media. To is when you send a letter or give a gift. I gave some old makeup to my daughter. Two is how the number is spelled. One plus one equals two. Too means in excess or in addition. She was talking about tacos and now I’m craving them, too. Or within a sentence: That girl is just too much. I’m a girl too, so I can use the g-word.</w:t>
      </w:r>
    </w:p>
    <w:p w14:paraId="515E242F"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Lose/Loose</w:t>
      </w:r>
      <w:r w:rsidRPr="00F14BBE">
        <w:rPr>
          <w:rFonts w:ascii="Times New Roman" w:hAnsi="Times New Roman" w:cs="Times New Roman"/>
        </w:rPr>
        <w:t xml:space="preserve"> – These commonly confused words are just plain similar, like chose and choose. The same rules apply to both. Lose rhymes with fuse and loose rhymes with goose. Chose rhymes with hose and choose rhymes with booze. I hope that helps.</w:t>
      </w:r>
    </w:p>
    <w:p w14:paraId="239F0FC5"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Faze/Phase</w:t>
      </w:r>
      <w:r w:rsidRPr="00F14BBE">
        <w:rPr>
          <w:rFonts w:ascii="Times New Roman" w:hAnsi="Times New Roman" w:cs="Times New Roman"/>
        </w:rPr>
        <w:t xml:space="preserve"> – Faze seems like such a sci-fi word to me. To be unfazed by something means to not be bothered. Obviously the definition then is to be affected. A </w:t>
      </w:r>
      <w:proofErr w:type="spellStart"/>
      <w:r w:rsidRPr="00F14BBE">
        <w:rPr>
          <w:rFonts w:ascii="Times New Roman" w:hAnsi="Times New Roman" w:cs="Times New Roman"/>
        </w:rPr>
        <w:t>fazer</w:t>
      </w:r>
      <w:proofErr w:type="spellEnd"/>
      <w:r w:rsidRPr="00F14BBE">
        <w:rPr>
          <w:rFonts w:ascii="Times New Roman" w:hAnsi="Times New Roman" w:cs="Times New Roman"/>
        </w:rPr>
        <w:t xml:space="preserve"> then, is a loose term used to describe a sci-fi laser gun. I don’t know the specifics. Finally, phase describes a step in a plan or development.</w:t>
      </w:r>
    </w:p>
    <w:p w14:paraId="282CB33D"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Counsel/Council</w:t>
      </w:r>
      <w:r w:rsidRPr="00F14BBE">
        <w:rPr>
          <w:rFonts w:ascii="Times New Roman" w:hAnsi="Times New Roman" w:cs="Times New Roman"/>
        </w:rPr>
        <w:t xml:space="preserve"> – Counsel is advice or legal assistance and can be used as both a noun and a verb. You can obtain counsel or counsel someone else. Council is a group of people brought together to exchange ideas and make decisions and is always a noun.</w:t>
      </w:r>
    </w:p>
    <w:p w14:paraId="55E4E740" w14:textId="77777777" w:rsidR="00F14BBE" w:rsidRPr="00F14BBE" w:rsidRDefault="00F14BBE" w:rsidP="00F14BBE">
      <w:pPr>
        <w:spacing w:line="480" w:lineRule="auto"/>
        <w:rPr>
          <w:rFonts w:ascii="Times New Roman" w:hAnsi="Times New Roman" w:cs="Times New Roman"/>
        </w:rPr>
      </w:pPr>
      <w:r w:rsidRPr="00F14BBE">
        <w:rPr>
          <w:rFonts w:ascii="Times New Roman" w:hAnsi="Times New Roman" w:cs="Times New Roman"/>
          <w:b/>
        </w:rPr>
        <w:t>Further/Farther</w:t>
      </w:r>
      <w:r w:rsidRPr="00F14BBE">
        <w:rPr>
          <w:rFonts w:ascii="Times New Roman" w:hAnsi="Times New Roman" w:cs="Times New Roman"/>
        </w:rPr>
        <w:t xml:space="preserve"> – The difference between these two words was well-said in the movie, ‘Finding Forrester’. The difference is that further applies to degree, while farther denotes distance. If you’re reading the fifty most commonly misused words in the English language of your own free will and you haven’t seen ‘Finding Forrester’, you should.</w:t>
      </w:r>
    </w:p>
    <w:p w14:paraId="49887604" w14:textId="77777777" w:rsidR="000759A8" w:rsidRPr="00234D80" w:rsidRDefault="00F14BBE" w:rsidP="00F14BBE">
      <w:pPr>
        <w:spacing w:line="480" w:lineRule="auto"/>
        <w:rPr>
          <w:rFonts w:ascii="Times New Roman" w:hAnsi="Times New Roman" w:cs="Times New Roman"/>
        </w:rPr>
      </w:pPr>
      <w:r w:rsidRPr="00F14BBE">
        <w:rPr>
          <w:rFonts w:ascii="Times New Roman" w:hAnsi="Times New Roman" w:cs="Times New Roman"/>
          <w:b/>
        </w:rPr>
        <w:t>Who/Whom</w:t>
      </w:r>
      <w:r w:rsidRPr="00F14BBE">
        <w:rPr>
          <w:rFonts w:ascii="Times New Roman" w:hAnsi="Times New Roman" w:cs="Times New Roman"/>
        </w:rPr>
        <w:t xml:space="preserve"> – I saved the best for last. Who is the subject of the sentence and whom is the </w:t>
      </w:r>
      <w:proofErr w:type="gramStart"/>
      <w:r w:rsidRPr="00F14BBE">
        <w:rPr>
          <w:rFonts w:ascii="Times New Roman" w:hAnsi="Times New Roman" w:cs="Times New Roman"/>
        </w:rPr>
        <w:t>object.</w:t>
      </w:r>
      <w:proofErr w:type="gramEnd"/>
      <w:r w:rsidRPr="00F14BBE">
        <w:rPr>
          <w:rFonts w:ascii="Times New Roman" w:hAnsi="Times New Roman" w:cs="Times New Roman"/>
        </w:rPr>
        <w:t xml:space="preserve"> After some research, I think the best way to know which word to use is to test your sentence by replacing who/whom with him/her or he/she. If you are writing the question: To who/whom am I </w:t>
      </w:r>
      <w:proofErr w:type="gramStart"/>
      <w:r w:rsidRPr="00F14BBE">
        <w:rPr>
          <w:rFonts w:ascii="Times New Roman" w:hAnsi="Times New Roman" w:cs="Times New Roman"/>
        </w:rPr>
        <w:t>speaking?,</w:t>
      </w:r>
      <w:proofErr w:type="gramEnd"/>
      <w:r w:rsidRPr="00F14BBE">
        <w:rPr>
          <w:rFonts w:ascii="Times New Roman" w:hAnsi="Times New Roman" w:cs="Times New Roman"/>
        </w:rPr>
        <w:t xml:space="preserve"> try replacing the who/whom with both him/her and he/she. Are you speaking to him/her or are you speaking to he/</w:t>
      </w:r>
      <w:proofErr w:type="gramStart"/>
      <w:r w:rsidRPr="00F14BBE">
        <w:rPr>
          <w:rFonts w:ascii="Times New Roman" w:hAnsi="Times New Roman" w:cs="Times New Roman"/>
        </w:rPr>
        <w:t>she.</w:t>
      </w:r>
      <w:proofErr w:type="gramEnd"/>
      <w:r w:rsidRPr="00F14BBE">
        <w:rPr>
          <w:rFonts w:ascii="Times New Roman" w:hAnsi="Times New Roman" w:cs="Times New Roman"/>
        </w:rPr>
        <w:t xml:space="preserve"> Who=</w:t>
      </w:r>
      <w:proofErr w:type="spellStart"/>
      <w:r w:rsidRPr="00F14BBE">
        <w:rPr>
          <w:rFonts w:ascii="Times New Roman" w:hAnsi="Times New Roman" w:cs="Times New Roman"/>
        </w:rPr>
        <w:t>He/She</w:t>
      </w:r>
      <w:proofErr w:type="spellEnd"/>
      <w:r w:rsidRPr="00F14BBE">
        <w:rPr>
          <w:rFonts w:ascii="Times New Roman" w:hAnsi="Times New Roman" w:cs="Times New Roman"/>
        </w:rPr>
        <w:t xml:space="preserve"> and Whom=</w:t>
      </w:r>
      <w:proofErr w:type="spellStart"/>
      <w:r w:rsidRPr="00F14BBE">
        <w:rPr>
          <w:rFonts w:ascii="Times New Roman" w:hAnsi="Times New Roman" w:cs="Times New Roman"/>
        </w:rPr>
        <w:t>Him/Her</w:t>
      </w:r>
      <w:proofErr w:type="spellEnd"/>
      <w:r w:rsidRPr="00F14BBE">
        <w:rPr>
          <w:rFonts w:ascii="Times New Roman" w:hAnsi="Times New Roman" w:cs="Times New Roman"/>
        </w:rPr>
        <w:t>…so the correct use in this instance is, ‘To whom am I speaking?’</w:t>
      </w:r>
    </w:p>
    <w:sectPr w:rsidR="000759A8" w:rsidRPr="00234D80" w:rsidSect="00C9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BE"/>
    <w:rsid w:val="00234D80"/>
    <w:rsid w:val="00946421"/>
    <w:rsid w:val="00C97C10"/>
    <w:rsid w:val="00F14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791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cl9876pb/Library/Group%20Containers/UBF8T346G9.Office/User%20Content.localized/Templates.localized/Standard%20ML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Standard MLA.dotx</Template>
  <TotalTime>5</TotalTime>
  <Pages>7</Pages>
  <Words>1771</Words>
  <Characters>10101</Characters>
  <Application>Microsoft Macintosh Word</Application>
  <DocSecurity>0</DocSecurity>
  <Lines>84</Lines>
  <Paragraphs>23</Paragraphs>
  <ScaleCrop>false</ScaleCrop>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2017-04-13T15:59:00Z</dcterms:created>
  <dcterms:modified xsi:type="dcterms:W3CDTF">2017-04-13T16:05:00Z</dcterms:modified>
</cp:coreProperties>
</file>