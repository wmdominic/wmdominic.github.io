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56DDC" w14:textId="77777777" w:rsidR="000759A8" w:rsidRDefault="00507652" w:rsidP="00234D80">
      <w:pPr>
        <w:spacing w:line="480" w:lineRule="auto"/>
        <w:rPr>
          <w:rFonts w:ascii="Times New Roman" w:hAnsi="Times New Roman" w:cs="Times New Roman"/>
        </w:rPr>
      </w:pPr>
      <w:r>
        <w:rPr>
          <w:rFonts w:ascii="Times New Roman" w:hAnsi="Times New Roman" w:cs="Times New Roman"/>
        </w:rPr>
        <w:t>Grading Criteria for Organization:</w:t>
      </w:r>
    </w:p>
    <w:p w14:paraId="430467D7" w14:textId="77777777" w:rsidR="00507652" w:rsidRDefault="00507652" w:rsidP="00234D80">
      <w:pPr>
        <w:spacing w:line="480" w:lineRule="auto"/>
        <w:rPr>
          <w:rFonts w:ascii="Times New Roman" w:hAnsi="Times New Roman" w:cs="Times New Roman"/>
        </w:rPr>
      </w:pPr>
      <w:r>
        <w:rPr>
          <w:rFonts w:ascii="Times New Roman" w:hAnsi="Times New Roman" w:cs="Times New Roman"/>
        </w:rPr>
        <w:t>4: Paragraph follows the 3.8 paragraph format. Topic sentence is clear and catching; concluding sentence completes the paragraph with a sense of resolution. Transitions are appropriate and fluid. Sequencing of ideas are effective and well-placed.</w:t>
      </w:r>
    </w:p>
    <w:p w14:paraId="1B10718F" w14:textId="77777777" w:rsidR="00507652" w:rsidRDefault="00507652" w:rsidP="00234D80">
      <w:pPr>
        <w:spacing w:line="480" w:lineRule="auto"/>
        <w:rPr>
          <w:rFonts w:ascii="Times New Roman" w:hAnsi="Times New Roman" w:cs="Times New Roman"/>
        </w:rPr>
      </w:pPr>
    </w:p>
    <w:p w14:paraId="60E1353E" w14:textId="77777777" w:rsidR="00507652" w:rsidRDefault="00507652" w:rsidP="00234D80">
      <w:pPr>
        <w:spacing w:line="480" w:lineRule="auto"/>
        <w:rPr>
          <w:rFonts w:ascii="Times New Roman" w:hAnsi="Times New Roman" w:cs="Times New Roman"/>
        </w:rPr>
      </w:pPr>
      <w:r>
        <w:rPr>
          <w:rFonts w:ascii="Times New Roman" w:hAnsi="Times New Roman" w:cs="Times New Roman"/>
        </w:rPr>
        <w:t>3. Paragraph follows the 3.8 paragraph format. Some components of the structure may be mistaken or absent. Topic sentence may not be strong or clear enough. Concluding sentence is repetitive of topic sentence or leaves the readers with questions or confusion. Transitions are present but could use more efficient or appropriate terms. Sequencing of ideas are mostly effective and well-thought out.</w:t>
      </w:r>
    </w:p>
    <w:p w14:paraId="3AC47180" w14:textId="77777777" w:rsidR="00507652" w:rsidRDefault="00507652" w:rsidP="00234D80">
      <w:pPr>
        <w:spacing w:line="480" w:lineRule="auto"/>
        <w:rPr>
          <w:rFonts w:ascii="Times New Roman" w:hAnsi="Times New Roman" w:cs="Times New Roman"/>
        </w:rPr>
      </w:pPr>
    </w:p>
    <w:p w14:paraId="1D431D82" w14:textId="77777777" w:rsidR="00507652" w:rsidRDefault="00507652" w:rsidP="00234D80">
      <w:pPr>
        <w:spacing w:line="480" w:lineRule="auto"/>
        <w:rPr>
          <w:rFonts w:ascii="Times New Roman" w:hAnsi="Times New Roman" w:cs="Times New Roman"/>
        </w:rPr>
      </w:pPr>
      <w:r>
        <w:rPr>
          <w:rFonts w:ascii="Times New Roman" w:hAnsi="Times New Roman" w:cs="Times New Roman"/>
        </w:rPr>
        <w:t xml:space="preserve">2. Paragraph tries to follow the 3.8 paragraph format but struggles to fully operate. Topic sentence does not successfully capture the reader or is unclear about what the paragraph is discussing. Concluding sentence is either a repetition of the topic sentence, is confusing or leaving off with more questions, or does not efficiently wrap up the topic. Transitions are present but do not effectively work, are confusing, or makes the paragraph jumpy. Sequencing of ideas are sporadic, jarring, or too abstract. </w:t>
      </w:r>
    </w:p>
    <w:p w14:paraId="32CFCE2F" w14:textId="77777777" w:rsidR="00507652" w:rsidRDefault="00507652" w:rsidP="00234D80">
      <w:pPr>
        <w:spacing w:line="480" w:lineRule="auto"/>
        <w:rPr>
          <w:rFonts w:ascii="Times New Roman" w:hAnsi="Times New Roman" w:cs="Times New Roman"/>
        </w:rPr>
      </w:pPr>
    </w:p>
    <w:p w14:paraId="69259F43" w14:textId="77777777" w:rsidR="00507652" w:rsidRPr="00234D80" w:rsidRDefault="00507652" w:rsidP="00234D80">
      <w:pPr>
        <w:spacing w:line="480" w:lineRule="auto"/>
        <w:rPr>
          <w:rFonts w:ascii="Times New Roman" w:hAnsi="Times New Roman" w:cs="Times New Roman"/>
        </w:rPr>
      </w:pPr>
      <w:r>
        <w:rPr>
          <w:rFonts w:ascii="Times New Roman" w:hAnsi="Times New Roman" w:cs="Times New Roman"/>
        </w:rPr>
        <w:t>1. Paragraph does not follow the 3.8 paragraph format. The topic and concluding sentences are too vague, confusing, or absent. Transitions are ineffective, mistakenly used, or absent. Sequencing of ideas are sporadic, abstract, or absent.</w:t>
      </w:r>
      <w:bookmarkStart w:id="0" w:name="_GoBack"/>
      <w:bookmarkEnd w:id="0"/>
    </w:p>
    <w:sectPr w:rsidR="00507652" w:rsidRPr="00234D80" w:rsidSect="00C9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52"/>
    <w:rsid w:val="00234D80"/>
    <w:rsid w:val="00507652"/>
    <w:rsid w:val="00946421"/>
    <w:rsid w:val="00C9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F9E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l9876pb/Library/Group%20Containers/UBF8T346G9.Office/User%20Content.localized/Templates.localized/Standard%20M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MLA.dotx</Template>
  <TotalTime>15</TotalTime>
  <Pages>1</Pages>
  <Words>214</Words>
  <Characters>1221</Characters>
  <Application>Microsoft Macintosh Word</Application>
  <DocSecurity>0</DocSecurity>
  <Lines>10</Lines>
  <Paragraphs>2</Paragraphs>
  <ScaleCrop>false</ScaleCrop>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2017-04-02T22:32:00Z</dcterms:created>
  <dcterms:modified xsi:type="dcterms:W3CDTF">2017-04-02T22:47:00Z</dcterms:modified>
</cp:coreProperties>
</file>