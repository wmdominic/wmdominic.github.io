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333" w:rsidRDefault="00640B9F" w:rsidP="00640B9F">
      <w:pPr>
        <w:spacing w:line="480" w:lineRule="auto"/>
      </w:pPr>
      <w:r>
        <w:t>William Lewandowski</w:t>
      </w:r>
    </w:p>
    <w:p w:rsidR="00640B9F" w:rsidRDefault="00640B9F" w:rsidP="00640B9F">
      <w:pPr>
        <w:spacing w:line="480" w:lineRule="auto"/>
      </w:pPr>
      <w:r>
        <w:t xml:space="preserve">Dr. </w:t>
      </w:r>
      <w:proofErr w:type="spellStart"/>
      <w:r>
        <w:t>Enger</w:t>
      </w:r>
      <w:proofErr w:type="spellEnd"/>
    </w:p>
    <w:p w:rsidR="00640B9F" w:rsidRDefault="00640B9F" w:rsidP="00640B9F">
      <w:pPr>
        <w:spacing w:line="480" w:lineRule="auto"/>
      </w:pPr>
      <w:proofErr w:type="spellStart"/>
      <w:r>
        <w:t>Eng</w:t>
      </w:r>
      <w:proofErr w:type="spellEnd"/>
      <w:r>
        <w:t xml:space="preserve"> 388, Story 1</w:t>
      </w:r>
    </w:p>
    <w:p w:rsidR="00640B9F" w:rsidRDefault="00640B9F" w:rsidP="00640B9F">
      <w:pPr>
        <w:spacing w:line="480" w:lineRule="auto"/>
      </w:pPr>
      <w:r>
        <w:t>5 June 2015</w:t>
      </w:r>
    </w:p>
    <w:p w:rsidR="00640B9F" w:rsidRDefault="00640B9F" w:rsidP="00640B9F">
      <w:pPr>
        <w:spacing w:line="480" w:lineRule="auto"/>
        <w:jc w:val="center"/>
      </w:pPr>
      <w:r>
        <w:t>Laid To Rest</w:t>
      </w:r>
    </w:p>
    <w:p w:rsidR="00E323F6" w:rsidRDefault="00E323F6" w:rsidP="00E323F6">
      <w:pPr>
        <w:spacing w:line="480" w:lineRule="auto"/>
        <w:ind w:firstLine="720"/>
      </w:pPr>
      <w:r>
        <w:t xml:space="preserve">Robin couldn’t keep still with the amount of thoughts buzzing in her head. Her parents were dead and the reasons why just didn’t make sense to her. Continuously driving, Robin just kept going letting the music calm her and the tears drip out. </w:t>
      </w:r>
      <w:r>
        <w:t>She pulled up to her parent’s house, which was her childhood home. Nothing had changed since she lived there herself.</w:t>
      </w:r>
    </w:p>
    <w:p w:rsidR="00640B9F" w:rsidRDefault="00640B9F" w:rsidP="00640B9F">
      <w:pPr>
        <w:spacing w:line="480" w:lineRule="auto"/>
        <w:ind w:firstLine="720"/>
      </w:pPr>
      <w:r>
        <w:t xml:space="preserve">The </w:t>
      </w:r>
      <w:r w:rsidR="00E323F6">
        <w:t xml:space="preserve">living </w:t>
      </w:r>
      <w:r>
        <w:t>room’s bright colors seemed faded to her as she slid her feet across the retro-era shag carpet.</w:t>
      </w:r>
      <w:r w:rsidRPr="00640B9F">
        <w:t xml:space="preserve"> </w:t>
      </w:r>
      <w:r>
        <w:t xml:space="preserve">The bleak raindrops racing down the windowpanes glowed a dusty gray; there was no sunshine in sight. Sitting down in the old orange recliner, Robin shut her eyes and breathed calmly, allowing her mind to clear and the world fade around her. Robin took in a shaky breath and opened her stinging eyes. Taking subtle glances, Robin took in everything about the room. </w:t>
      </w:r>
      <w:bookmarkStart w:id="0" w:name="_GoBack"/>
      <w:bookmarkEnd w:id="0"/>
      <w:r>
        <w:t>The ancient television were dust covered and aged, the house plants had the same situation, as did the decrepit, broken-down furniture.</w:t>
      </w:r>
    </w:p>
    <w:p w:rsidR="00640B9F" w:rsidRDefault="00640B9F" w:rsidP="00640B9F">
      <w:pPr>
        <w:spacing w:line="480" w:lineRule="auto"/>
        <w:ind w:firstLine="720"/>
      </w:pPr>
      <w:r>
        <w:t xml:space="preserve">Wiping off her face, Robin got up and carried herself to the kitchen. The plates clanked as she pulled one out of the cupboard. She put a piece of cold pizza onto the plate and watch it turn as it warmed up in the microwave. Time seemed to be going slowly, every second felt like an hour in length. The machine’s buzzing broke the calming hum of the microwave’s warming signaling that the pizza was ready. Robin grabbed the warm plate, poked the center of the pizza, and dropped it onto the table. Tugging the chair, she </w:t>
      </w:r>
      <w:r>
        <w:lastRenderedPageBreak/>
        <w:t>plopped down and stared at the greasy piece of pizza. She wasn’t really hungry but thought she should get something in her. The smell of the pizza and the dust-covered rooms got to Robin. Leaving the pizza on the table, Robin grabbed her jacket and shoved on her mud-caked tennis shoes. She unwillingly splashed through puddles and she got to her rusty black car. Turning the key, the radio clicked on some soft jazz and the windshield washers kicked back and forth. Robin backed out of the driveway and slowly drove down the street.</w:t>
      </w:r>
    </w:p>
    <w:sectPr w:rsidR="00640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5975B90"/>
    <w:multiLevelType w:val="multilevel"/>
    <w:tmpl w:val="9E26B4E8"/>
    <w:numStyleLink w:val="ArticleSection"/>
  </w:abstractNum>
  <w:abstractNum w:abstractNumId="1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960E42"/>
    <w:multiLevelType w:val="multilevel"/>
    <w:tmpl w:val="9E26B4E8"/>
    <w:numStyleLink w:val="ArticleSection"/>
  </w:abstractNum>
  <w:abstractNum w:abstractNumId="1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9F"/>
    <w:rsid w:val="002B07F6"/>
    <w:rsid w:val="00640B9F"/>
    <w:rsid w:val="00D94333"/>
    <w:rsid w:val="00E32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6ECDCC9-1B52-4DA3-BF60-CABEE368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6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80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Lewandowski</cp:lastModifiedBy>
  <cp:revision>2</cp:revision>
  <dcterms:created xsi:type="dcterms:W3CDTF">2015-06-02T07:06:00Z</dcterms:created>
  <dcterms:modified xsi:type="dcterms:W3CDTF">2015-06-04T17:06:00Z</dcterms:modified>
</cp:coreProperties>
</file>