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DAE" w:rsidRDefault="007B4568" w:rsidP="007B4568">
      <w:pPr>
        <w:spacing w:line="480" w:lineRule="auto"/>
      </w:pPr>
      <w:r>
        <w:t>William Lewandowski</w:t>
      </w:r>
    </w:p>
    <w:p w:rsidR="007B4568" w:rsidRDefault="007B4568" w:rsidP="007B4568">
      <w:pPr>
        <w:spacing w:line="480" w:lineRule="auto"/>
      </w:pPr>
      <w:r>
        <w:t>Prof. Zepper</w:t>
      </w:r>
    </w:p>
    <w:p w:rsidR="007B4568" w:rsidRDefault="007B4568" w:rsidP="007B4568">
      <w:pPr>
        <w:spacing w:line="480" w:lineRule="auto"/>
      </w:pPr>
      <w:r>
        <w:t>Eng. 288</w:t>
      </w:r>
    </w:p>
    <w:p w:rsidR="007B4568" w:rsidRDefault="007B4568" w:rsidP="007B4568">
      <w:pPr>
        <w:spacing w:line="480" w:lineRule="auto"/>
      </w:pPr>
      <w:r>
        <w:t>6 April 2015</w:t>
      </w:r>
    </w:p>
    <w:p w:rsidR="007B4568" w:rsidRDefault="007B4568" w:rsidP="007B4568">
      <w:pPr>
        <w:spacing w:line="480" w:lineRule="auto"/>
      </w:pPr>
      <w:r>
        <w:t>M/W 1:30 – 2:45</w:t>
      </w:r>
    </w:p>
    <w:p w:rsidR="007B4568" w:rsidRDefault="007B4568" w:rsidP="007B4568">
      <w:pPr>
        <w:spacing w:line="480" w:lineRule="auto"/>
        <w:jc w:val="center"/>
      </w:pPr>
      <w:r>
        <w:t>We Need More Serial Killers</w:t>
      </w:r>
    </w:p>
    <w:p w:rsidR="007B4568" w:rsidRDefault="007B4568" w:rsidP="007B4568">
      <w:pPr>
        <w:spacing w:line="276" w:lineRule="auto"/>
      </w:pPr>
      <w:r>
        <w:t>Overpopulation and diminishing resources</w:t>
      </w:r>
    </w:p>
    <w:p w:rsidR="007B4568" w:rsidRDefault="007B4568" w:rsidP="007B4568">
      <w:pPr>
        <w:spacing w:line="276" w:lineRule="auto"/>
      </w:pPr>
      <w:r>
        <w:t>A major issue in my book</w:t>
      </w:r>
    </w:p>
    <w:p w:rsidR="007B4568" w:rsidRDefault="007B4568" w:rsidP="007B4568">
      <w:pPr>
        <w:spacing w:line="276" w:lineRule="auto"/>
      </w:pPr>
      <w:r>
        <w:t>There’s only one plausible fix</w:t>
      </w:r>
    </w:p>
    <w:p w:rsidR="007B4568" w:rsidRDefault="007B4568" w:rsidP="007B4568">
      <w:pPr>
        <w:spacing w:line="276" w:lineRule="auto"/>
      </w:pPr>
      <w:r>
        <w:t>Serial killers, off the hook</w:t>
      </w:r>
    </w:p>
    <w:p w:rsidR="007B4568" w:rsidRDefault="007B4568" w:rsidP="007B4568">
      <w:pPr>
        <w:spacing w:line="276" w:lineRule="auto"/>
      </w:pPr>
    </w:p>
    <w:p w:rsidR="007B4568" w:rsidRDefault="007B4568" w:rsidP="007B4568">
      <w:pPr>
        <w:spacing w:line="276" w:lineRule="auto"/>
      </w:pPr>
      <w:r>
        <w:t>Running rampant</w:t>
      </w:r>
    </w:p>
    <w:p w:rsidR="00423102" w:rsidRDefault="00423102" w:rsidP="007B4568">
      <w:pPr>
        <w:spacing w:line="276" w:lineRule="auto"/>
      </w:pPr>
      <w:r>
        <w:t>Chopping, choking, slicing and dicing</w:t>
      </w:r>
    </w:p>
    <w:p w:rsidR="00423102" w:rsidRDefault="00423102" w:rsidP="007B4568">
      <w:pPr>
        <w:spacing w:line="276" w:lineRule="auto"/>
      </w:pPr>
      <w:r>
        <w:t>Young and old alike</w:t>
      </w:r>
    </w:p>
    <w:p w:rsidR="00423102" w:rsidRDefault="00423102" w:rsidP="007B4568">
      <w:pPr>
        <w:spacing w:line="276" w:lineRule="auto"/>
      </w:pPr>
      <w:r>
        <w:t>To them, the blood, like icing</w:t>
      </w:r>
    </w:p>
    <w:p w:rsidR="00423102" w:rsidRDefault="00423102" w:rsidP="007B4568">
      <w:pPr>
        <w:spacing w:line="276" w:lineRule="auto"/>
      </w:pPr>
    </w:p>
    <w:p w:rsidR="00423102" w:rsidRDefault="00423102" w:rsidP="007B4568">
      <w:pPr>
        <w:spacing w:line="276" w:lineRule="auto"/>
      </w:pPr>
      <w:r>
        <w:t>Completely legal, it’s for a good cause</w:t>
      </w:r>
    </w:p>
    <w:p w:rsidR="00423102" w:rsidRDefault="00423102" w:rsidP="007B4568">
      <w:pPr>
        <w:spacing w:line="276" w:lineRule="auto"/>
      </w:pPr>
      <w:r>
        <w:t>The scarcity is eased</w:t>
      </w:r>
    </w:p>
    <w:p w:rsidR="00423102" w:rsidRDefault="00423102" w:rsidP="007B4568">
      <w:pPr>
        <w:spacing w:line="276" w:lineRule="auto"/>
      </w:pPr>
      <w:r>
        <w:t>Less overpopulation means more goods</w:t>
      </w:r>
    </w:p>
    <w:p w:rsidR="00423102" w:rsidRDefault="00423102" w:rsidP="007B4568">
      <w:pPr>
        <w:spacing w:line="276" w:lineRule="auto"/>
      </w:pPr>
      <w:r>
        <w:t>Society is pleased</w:t>
      </w:r>
    </w:p>
    <w:p w:rsidR="00423102" w:rsidRDefault="00423102" w:rsidP="007B4568">
      <w:pPr>
        <w:spacing w:line="276" w:lineRule="auto"/>
      </w:pPr>
    </w:p>
    <w:p w:rsidR="00423102" w:rsidRDefault="00423102" w:rsidP="007B4568">
      <w:pPr>
        <w:spacing w:line="276" w:lineRule="auto"/>
      </w:pPr>
      <w:r>
        <w:t>Johnathan Swift couldn’t have said it better</w:t>
      </w:r>
    </w:p>
    <w:p w:rsidR="00423102" w:rsidRDefault="00423102" w:rsidP="007B4568">
      <w:pPr>
        <w:spacing w:line="276" w:lineRule="auto"/>
      </w:pPr>
      <w:r>
        <w:t>We’ll just eat the ripe babies</w:t>
      </w:r>
    </w:p>
    <w:p w:rsidR="00423102" w:rsidRDefault="00423102" w:rsidP="007B4568">
      <w:pPr>
        <w:spacing w:line="276" w:lineRule="auto"/>
      </w:pPr>
      <w:r>
        <w:t>And the rest will fix itself</w:t>
      </w:r>
    </w:p>
    <w:p w:rsidR="00423102" w:rsidRDefault="00423102" w:rsidP="007B4568">
      <w:pPr>
        <w:spacing w:line="276" w:lineRule="auto"/>
      </w:pPr>
      <w:r>
        <w:t>With help from serial killers, spreading like rabies</w:t>
      </w:r>
    </w:p>
    <w:p w:rsidR="00423102" w:rsidRDefault="00423102" w:rsidP="007B4568">
      <w:pPr>
        <w:spacing w:line="276" w:lineRule="auto"/>
      </w:pPr>
    </w:p>
    <w:p w:rsidR="00423102" w:rsidRDefault="00423102" w:rsidP="007B4568">
      <w:pPr>
        <w:spacing w:line="276" w:lineRule="auto"/>
      </w:pPr>
      <w:r>
        <w:t>To fix this problem of our</w:t>
      </w:r>
    </w:p>
    <w:p w:rsidR="00423102" w:rsidRDefault="00423102" w:rsidP="007B4568">
      <w:pPr>
        <w:spacing w:line="276" w:lineRule="auto"/>
      </w:pPr>
      <w:r>
        <w:t xml:space="preserve">Serial killers will do </w:t>
      </w:r>
    </w:p>
    <w:p w:rsidR="00423102" w:rsidRDefault="00423102" w:rsidP="007B4568">
      <w:pPr>
        <w:spacing w:line="276" w:lineRule="auto"/>
      </w:pPr>
      <w:r>
        <w:t>Less people, more goods</w:t>
      </w:r>
    </w:p>
    <w:p w:rsidR="00423102" w:rsidRDefault="00423102" w:rsidP="007B4568">
      <w:pPr>
        <w:spacing w:line="276" w:lineRule="auto"/>
      </w:pPr>
      <w:r>
        <w:t>Sound good to you?</w:t>
      </w:r>
    </w:p>
    <w:p w:rsidR="00423102" w:rsidRDefault="00423102" w:rsidP="007B4568">
      <w:pPr>
        <w:spacing w:line="276" w:lineRule="auto"/>
      </w:pPr>
    </w:p>
    <w:p w:rsidR="00423102" w:rsidRDefault="00423102" w:rsidP="007B4568">
      <w:pPr>
        <w:spacing w:line="276" w:lineRule="auto"/>
      </w:pPr>
    </w:p>
    <w:p w:rsidR="00423102" w:rsidRDefault="00423102" w:rsidP="007B4568">
      <w:pPr>
        <w:spacing w:line="276" w:lineRule="auto"/>
      </w:pPr>
    </w:p>
    <w:p w:rsidR="00423102" w:rsidRDefault="00423102" w:rsidP="007B4568">
      <w:pPr>
        <w:spacing w:line="276" w:lineRule="auto"/>
      </w:pPr>
    </w:p>
    <w:p w:rsidR="00423102" w:rsidRDefault="00423102" w:rsidP="007B4568">
      <w:pPr>
        <w:spacing w:line="276" w:lineRule="auto"/>
      </w:pPr>
    </w:p>
    <w:p w:rsidR="00423102" w:rsidRDefault="00423102" w:rsidP="007B4568">
      <w:pPr>
        <w:spacing w:line="276" w:lineRule="auto"/>
      </w:pPr>
    </w:p>
    <w:p w:rsidR="00423102" w:rsidRDefault="00423102" w:rsidP="00423102">
      <w:pPr>
        <w:spacing w:line="276" w:lineRule="auto"/>
        <w:jc w:val="center"/>
      </w:pPr>
      <w:r>
        <w:lastRenderedPageBreak/>
        <w:t>Bye.</w:t>
      </w:r>
    </w:p>
    <w:p w:rsidR="00423102" w:rsidRDefault="00423102" w:rsidP="00423102">
      <w:pPr>
        <w:spacing w:line="276" w:lineRule="auto"/>
        <w:jc w:val="center"/>
      </w:pPr>
    </w:p>
    <w:p w:rsidR="00423102" w:rsidRDefault="00423102" w:rsidP="00423102">
      <w:r>
        <w:t>Bye.</w:t>
      </w:r>
    </w:p>
    <w:p w:rsidR="00423102" w:rsidRDefault="00423102" w:rsidP="00423102">
      <w:r>
        <w:t>I’m packing up</w:t>
      </w:r>
    </w:p>
    <w:p w:rsidR="00423102" w:rsidRDefault="00423102" w:rsidP="00423102">
      <w:r>
        <w:t>And I’m going away</w:t>
      </w:r>
    </w:p>
    <w:p w:rsidR="00423102" w:rsidRDefault="00423102" w:rsidP="00423102">
      <w:r>
        <w:t>Why, you ask?</w:t>
      </w:r>
    </w:p>
    <w:p w:rsidR="00423102" w:rsidRDefault="00423102" w:rsidP="00423102">
      <w:r>
        <w:t>Well, it’s like this:</w:t>
      </w:r>
    </w:p>
    <w:p w:rsidR="00423102" w:rsidRDefault="00423102" w:rsidP="00423102"/>
    <w:p w:rsidR="00423102" w:rsidRDefault="00423102" w:rsidP="00423102">
      <w:r>
        <w:t>I can’t live with myself</w:t>
      </w:r>
    </w:p>
    <w:p w:rsidR="00423102" w:rsidRDefault="00423102" w:rsidP="00423102">
      <w:r>
        <w:t>I ruined what I had</w:t>
      </w:r>
    </w:p>
    <w:p w:rsidR="00423102" w:rsidRDefault="00423102" w:rsidP="00423102">
      <w:r>
        <w:t xml:space="preserve">No way to fix it </w:t>
      </w:r>
    </w:p>
    <w:p w:rsidR="00423102" w:rsidRDefault="00423102" w:rsidP="00423102">
      <w:r>
        <w:t>And nowhere to go</w:t>
      </w:r>
    </w:p>
    <w:p w:rsidR="00423102" w:rsidRDefault="00423102" w:rsidP="00423102">
      <w:r>
        <w:t>Don’t you see?</w:t>
      </w:r>
    </w:p>
    <w:p w:rsidR="00423102" w:rsidRDefault="00423102" w:rsidP="00423102">
      <w:r>
        <w:t>I can’t continue</w:t>
      </w:r>
    </w:p>
    <w:p w:rsidR="00423102" w:rsidRDefault="00423102" w:rsidP="00423102">
      <w:r>
        <w:t>Like nothing ever happened</w:t>
      </w:r>
    </w:p>
    <w:p w:rsidR="00423102" w:rsidRDefault="00423102" w:rsidP="00423102"/>
    <w:p w:rsidR="00423102" w:rsidRDefault="00423102" w:rsidP="00423102">
      <w:r>
        <w:t>Bye.</w:t>
      </w:r>
    </w:p>
    <w:p w:rsidR="00423102" w:rsidRDefault="00423102" w:rsidP="00423102">
      <w:r>
        <w:t>I’m packing up</w:t>
      </w:r>
    </w:p>
    <w:p w:rsidR="00423102" w:rsidRDefault="00423102" w:rsidP="00423102">
      <w:r>
        <w:t>And I’m going away</w:t>
      </w:r>
    </w:p>
    <w:p w:rsidR="00423102" w:rsidRDefault="00423102" w:rsidP="00423102">
      <w:r>
        <w:t>Why, you ask?</w:t>
      </w:r>
    </w:p>
    <w:p w:rsidR="00423102" w:rsidRDefault="00423102" w:rsidP="00423102">
      <w:r>
        <w:t>Well, it’s like this:</w:t>
      </w:r>
    </w:p>
    <w:p w:rsidR="00423102" w:rsidRDefault="00423102" w:rsidP="00423102"/>
    <w:p w:rsidR="00423102" w:rsidRDefault="00423102" w:rsidP="00423102">
      <w:r>
        <w:t>Instead of enduring pain</w:t>
      </w:r>
    </w:p>
    <w:p w:rsidR="00423102" w:rsidRDefault="00423102" w:rsidP="00423102">
      <w:r>
        <w:t>Or inflicting it upon myself</w:t>
      </w:r>
    </w:p>
    <w:p w:rsidR="00423102" w:rsidRDefault="00423102" w:rsidP="00423102">
      <w:r>
        <w:t>I just need to leave</w:t>
      </w:r>
    </w:p>
    <w:p w:rsidR="00423102" w:rsidRDefault="00423102" w:rsidP="00423102">
      <w:r>
        <w:t>It’s the most simple</w:t>
      </w:r>
    </w:p>
    <w:p w:rsidR="00423102" w:rsidRDefault="00423102" w:rsidP="00423102">
      <w:r>
        <w:t>And least destructive</w:t>
      </w:r>
    </w:p>
    <w:p w:rsidR="00423102" w:rsidRDefault="00423102" w:rsidP="00423102"/>
    <w:p w:rsidR="00423102" w:rsidRDefault="00423102" w:rsidP="00423102">
      <w:r>
        <w:t>So Bye.</w:t>
      </w:r>
    </w:p>
    <w:p w:rsidR="00423102" w:rsidRDefault="00423102" w:rsidP="00423102">
      <w:r>
        <w:t>I’m packing up</w:t>
      </w:r>
    </w:p>
    <w:p w:rsidR="00423102" w:rsidRDefault="00423102" w:rsidP="00423102">
      <w:r>
        <w:t>And I’m going away</w:t>
      </w:r>
    </w:p>
    <w:p w:rsidR="00423102" w:rsidRDefault="00423102" w:rsidP="00423102">
      <w:r>
        <w:t>Why, you ask?</w:t>
      </w:r>
    </w:p>
    <w:p w:rsidR="00423102" w:rsidRDefault="00423102" w:rsidP="00423102">
      <w:r>
        <w:t>Well, it’s like this:</w:t>
      </w:r>
    </w:p>
    <w:p w:rsidR="00423102" w:rsidRDefault="00423102" w:rsidP="00423102"/>
    <w:p w:rsidR="00423102" w:rsidRDefault="00423102" w:rsidP="00423102">
      <w:r>
        <w:t>Why suffer with a smile</w:t>
      </w:r>
    </w:p>
    <w:p w:rsidR="00423102" w:rsidRDefault="00423102" w:rsidP="00423102">
      <w:r>
        <w:t>And carry on?</w:t>
      </w:r>
    </w:p>
    <w:p w:rsidR="00423102" w:rsidRDefault="00423102" w:rsidP="00423102">
      <w:r>
        <w:t>With a monkey</w:t>
      </w:r>
    </w:p>
    <w:p w:rsidR="00423102" w:rsidRDefault="00423102" w:rsidP="00423102">
      <w:r>
        <w:t>Constantly tearing up my back?</w:t>
      </w:r>
    </w:p>
    <w:p w:rsidR="00423102" w:rsidRDefault="00423102" w:rsidP="00423102">
      <w:r>
        <w:t>If I leave</w:t>
      </w:r>
    </w:p>
    <w:p w:rsidR="00423102" w:rsidRDefault="00423102" w:rsidP="00423102">
      <w:r>
        <w:t>I can leave everything at the same time</w:t>
      </w:r>
    </w:p>
    <w:p w:rsidR="00423102" w:rsidRDefault="00423102" w:rsidP="00423102"/>
    <w:p w:rsidR="00423102" w:rsidRDefault="00423102" w:rsidP="00423102">
      <w:r>
        <w:t>Bye.</w:t>
      </w:r>
    </w:p>
    <w:p w:rsidR="00423102" w:rsidRDefault="00423102" w:rsidP="00423102">
      <w:r>
        <w:t>I’m packing up</w:t>
      </w:r>
    </w:p>
    <w:p w:rsidR="00423102" w:rsidRDefault="00423102" w:rsidP="00423102">
      <w:r>
        <w:t>And I’m going away</w:t>
      </w:r>
    </w:p>
    <w:p w:rsidR="00423102" w:rsidRDefault="00423102" w:rsidP="00423102">
      <w:r>
        <w:t>Why, you ask?</w:t>
      </w:r>
    </w:p>
    <w:p w:rsidR="00423102" w:rsidRDefault="00423102" w:rsidP="00423102">
      <w:r>
        <w:t>Well, it’s like this:</w:t>
      </w:r>
    </w:p>
    <w:p w:rsidR="00423102" w:rsidRDefault="00423102" w:rsidP="00423102"/>
    <w:p w:rsidR="00423102" w:rsidRDefault="00423102" w:rsidP="00423102">
      <w:r>
        <w:t>My foolishness caught the best of me</w:t>
      </w:r>
    </w:p>
    <w:p w:rsidR="00423102" w:rsidRDefault="00423102" w:rsidP="00423102">
      <w:r>
        <w:t>The guilt and distress</w:t>
      </w:r>
    </w:p>
    <w:p w:rsidR="00423102" w:rsidRDefault="00423102" w:rsidP="00423102">
      <w:r>
        <w:t>Accumulated is unbearable</w:t>
      </w:r>
    </w:p>
    <w:p w:rsidR="00423102" w:rsidRDefault="00423102" w:rsidP="00423102">
      <w:r>
        <w:t>My future is a mess</w:t>
      </w:r>
    </w:p>
    <w:p w:rsidR="00423102" w:rsidRDefault="00423102" w:rsidP="00423102">
      <w:r>
        <w:t>And I’m depressed</w:t>
      </w:r>
    </w:p>
    <w:p w:rsidR="00423102" w:rsidRDefault="00423102" w:rsidP="00423102">
      <w:r>
        <w:t>I need relief so that</w:t>
      </w:r>
    </w:p>
    <w:p w:rsidR="00423102" w:rsidRDefault="00423102" w:rsidP="00423102">
      <w:r>
        <w:t>Means to leave</w:t>
      </w:r>
    </w:p>
    <w:p w:rsidR="00FD3D4A" w:rsidRDefault="00FD3D4A" w:rsidP="00423102"/>
    <w:p w:rsidR="00FD3D4A" w:rsidRDefault="00FD3D4A" w:rsidP="00FD3D4A">
      <w:r>
        <w:t>Bye.</w:t>
      </w:r>
    </w:p>
    <w:p w:rsidR="00FD3D4A" w:rsidRDefault="00FD3D4A" w:rsidP="00FD3D4A">
      <w:r>
        <w:t>I’m packing up</w:t>
      </w:r>
    </w:p>
    <w:p w:rsidR="00FD3D4A" w:rsidRDefault="00FD3D4A" w:rsidP="00FD3D4A">
      <w:r>
        <w:t>And I’m going away</w:t>
      </w:r>
    </w:p>
    <w:p w:rsidR="00FD3D4A" w:rsidRDefault="00FD3D4A" w:rsidP="00FD3D4A">
      <w:r>
        <w:t>Why, you ask?</w:t>
      </w:r>
    </w:p>
    <w:p w:rsidR="00FD3D4A" w:rsidRDefault="00FD3D4A" w:rsidP="00FD3D4A">
      <w:r>
        <w:t>Well, it’s like this:</w:t>
      </w:r>
    </w:p>
    <w:p w:rsidR="00FD3D4A" w:rsidRDefault="00FD3D4A" w:rsidP="00423102"/>
    <w:p w:rsidR="00F9496D" w:rsidRDefault="00F9496D" w:rsidP="00423102">
      <w:r>
        <w:t>I hate this taste of guilt</w:t>
      </w:r>
    </w:p>
    <w:p w:rsidR="00F9496D" w:rsidRDefault="00F9496D" w:rsidP="00423102">
      <w:r>
        <w:t>Built up from sins and pain</w:t>
      </w:r>
    </w:p>
    <w:p w:rsidR="00F9496D" w:rsidRDefault="00F9496D" w:rsidP="00423102">
      <w:r>
        <w:t>Like salt water droplets</w:t>
      </w:r>
    </w:p>
    <w:p w:rsidR="00FD3D4A" w:rsidRDefault="00FD3D4A" w:rsidP="00423102">
      <w:r>
        <w:t>The taste of blood</w:t>
      </w:r>
    </w:p>
    <w:p w:rsidR="00FD3D4A" w:rsidRDefault="00FD3D4A" w:rsidP="00423102">
      <w:r>
        <w:t xml:space="preserve">Gliding down my </w:t>
      </w:r>
      <w:r w:rsidR="00F9496D">
        <w:t>face</w:t>
      </w:r>
    </w:p>
    <w:p w:rsidR="00FD3D4A" w:rsidRDefault="00FD3D4A" w:rsidP="00423102">
      <w:r>
        <w:t>I can’t help,</w:t>
      </w:r>
    </w:p>
    <w:p w:rsidR="00FD3D4A" w:rsidRDefault="00FD3D4A" w:rsidP="00423102">
      <w:r>
        <w:t>But let the pain out</w:t>
      </w:r>
    </w:p>
    <w:p w:rsidR="00FD3D4A" w:rsidRDefault="00FD3D4A" w:rsidP="00423102">
      <w:r>
        <w:t>And this is the way to do it</w:t>
      </w:r>
    </w:p>
    <w:p w:rsidR="00FD3D4A" w:rsidRDefault="00FD3D4A" w:rsidP="00423102">
      <w:r>
        <w:t>The only way out</w:t>
      </w:r>
    </w:p>
    <w:p w:rsidR="00F9496D" w:rsidRDefault="00F9496D" w:rsidP="00423102">
      <w:r>
        <w:t>To leave</w:t>
      </w:r>
      <w:bookmarkStart w:id="0" w:name="_GoBack"/>
      <w:bookmarkEnd w:id="0"/>
    </w:p>
    <w:p w:rsidR="00423102" w:rsidRDefault="00423102" w:rsidP="00423102"/>
    <w:p w:rsidR="00423102" w:rsidRDefault="00423102" w:rsidP="00423102">
      <w:r>
        <w:t>So Bye.</w:t>
      </w:r>
    </w:p>
    <w:p w:rsidR="00423102" w:rsidRDefault="00423102" w:rsidP="00423102">
      <w:r>
        <w:t>I’m packing up</w:t>
      </w:r>
    </w:p>
    <w:p w:rsidR="00423102" w:rsidRDefault="00423102" w:rsidP="00423102">
      <w:r>
        <w:t>And I’m going away</w:t>
      </w:r>
    </w:p>
    <w:p w:rsidR="00423102" w:rsidRDefault="00423102" w:rsidP="00423102">
      <w:r>
        <w:t>Why, you ask?</w:t>
      </w:r>
    </w:p>
    <w:p w:rsidR="00423102" w:rsidRDefault="00423102" w:rsidP="00423102">
      <w:r>
        <w:t>Well, it’s like I said:</w:t>
      </w:r>
    </w:p>
    <w:p w:rsidR="00423102" w:rsidRDefault="00423102" w:rsidP="00423102"/>
    <w:p w:rsidR="00423102" w:rsidRDefault="00423102" w:rsidP="00423102">
      <w:r>
        <w:t>“Because.”</w:t>
      </w:r>
    </w:p>
    <w:p w:rsidR="007B4568" w:rsidRPr="007B4568" w:rsidRDefault="007B4568" w:rsidP="007B4568">
      <w:pPr>
        <w:spacing w:line="276" w:lineRule="auto"/>
      </w:pPr>
    </w:p>
    <w:sectPr w:rsidR="007B4568" w:rsidRPr="007B45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64ADB4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9BEB0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76CE3C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96EDBB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70499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460AB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458B7E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B78BB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4A09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820BB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15326E"/>
    <w:multiLevelType w:val="multilevel"/>
    <w:tmpl w:val="9E26B4E8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55975B90"/>
    <w:multiLevelType w:val="multilevel"/>
    <w:tmpl w:val="9E26B4E8"/>
    <w:numStyleLink w:val="ArticleSection"/>
  </w:abstractNum>
  <w:abstractNum w:abstractNumId="12">
    <w:nsid w:val="5E7B579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7B960E42"/>
    <w:multiLevelType w:val="multilevel"/>
    <w:tmpl w:val="9E26B4E8"/>
    <w:numStyleLink w:val="ArticleSection"/>
  </w:abstractNum>
  <w:abstractNum w:abstractNumId="14">
    <w:nsid w:val="7D9F098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NotTrackFormatting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568"/>
    <w:rsid w:val="00423102"/>
    <w:rsid w:val="007B4568"/>
    <w:rsid w:val="00882DAE"/>
    <w:rsid w:val="00F9496D"/>
    <w:rsid w:val="00FD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78A3859E-1496-4E60-B819-A4A142D8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"/>
    <w:semiHidden/>
    <w:unhideWhenUsed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pPr>
      <w:numPr>
        <w:numId w:val="1"/>
      </w:numPr>
    </w:pPr>
  </w:style>
  <w:style w:type="numbering" w:styleId="1ai">
    <w:name w:val="Outline List 1"/>
    <w:basedOn w:val="NoList"/>
    <w:pPr>
      <w:numPr>
        <w:numId w:val="3"/>
      </w:numPr>
    </w:pPr>
  </w:style>
  <w:style w:type="numbering" w:styleId="ArticleSection">
    <w:name w:val="Outline List 3"/>
    <w:basedOn w:val="NoList"/>
    <w:pPr>
      <w:numPr>
        <w:numId w:val="4"/>
      </w:numPr>
    </w:pPr>
  </w:style>
  <w:style w:type="paragraph" w:styleId="BlockText">
    <w:name w:val="Block Text"/>
    <w:basedOn w:val="Normal"/>
    <w:uiPriority w:val="99"/>
    <w:semiHidden/>
    <w:unhideWhenUsed/>
    <w:qFormat/>
    <w:pPr>
      <w:spacing w:after="120"/>
      <w:ind w:left="1440" w:right="1440"/>
    </w:pPr>
  </w:style>
  <w:style w:type="paragraph" w:styleId="BodyText">
    <w:name w:val="Body Text"/>
    <w:basedOn w:val="Normal"/>
    <w:uiPriority w:val="99"/>
    <w:semiHidden/>
    <w:unhideWhenUsed/>
    <w:pPr>
      <w:spacing w:after="120"/>
    </w:pPr>
  </w:style>
  <w:style w:type="paragraph" w:styleId="BodyText2">
    <w:name w:val="Body Text 2"/>
    <w:basedOn w:val="Normal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uiPriority w:val="99"/>
    <w:semiHidden/>
    <w:unhideWhenUsed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uiPriority w:val="99"/>
    <w:semiHidden/>
    <w:unhideWhenUsed/>
    <w:pPr>
      <w:ind w:firstLine="210"/>
    </w:pPr>
  </w:style>
  <w:style w:type="paragraph" w:styleId="BodyTextIndent">
    <w:name w:val="Body Text Indent"/>
    <w:basedOn w:val="Normal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uiPriority w:val="99"/>
    <w:semiHidden/>
    <w:unhideWhenUsed/>
    <w:pPr>
      <w:ind w:firstLine="210"/>
    </w:pPr>
  </w:style>
  <w:style w:type="paragraph" w:styleId="BodyTextIndent2">
    <w:name w:val="Body Text Indent 2"/>
    <w:basedOn w:val="Normal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uiPriority w:val="99"/>
    <w:semiHidden/>
    <w:unhideWhenUsed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uiPriority w:val="99"/>
    <w:semiHidden/>
    <w:unhideWhenUsed/>
    <w:pPr>
      <w:ind w:left="4320"/>
    </w:pPr>
  </w:style>
  <w:style w:type="paragraph" w:styleId="Date">
    <w:name w:val="Date"/>
    <w:basedOn w:val="Normal"/>
    <w:next w:val="Normal"/>
    <w:uiPriority w:val="99"/>
    <w:semiHidden/>
    <w:unhideWhenUsed/>
  </w:style>
  <w:style w:type="paragraph" w:styleId="E-mailSignature">
    <w:name w:val="E-mail Signature"/>
    <w:basedOn w:val="Normal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uiPriority w:val="99"/>
    <w:semiHidden/>
    <w:unhideWhenUsed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Footer">
    <w:name w:val="footer"/>
    <w:basedOn w:val="Normal"/>
    <w:uiPriority w:val="99"/>
    <w:semiHidden/>
    <w:unhideWhenUsed/>
    <w:pPr>
      <w:tabs>
        <w:tab w:val="center" w:pos="4320"/>
        <w:tab w:val="right" w:pos="8640"/>
      </w:tabs>
    </w:pPr>
  </w:style>
  <w:style w:type="paragraph" w:styleId="Header">
    <w:name w:val="header"/>
    <w:basedOn w:val="Normal"/>
    <w:uiPriority w:val="99"/>
    <w:semiHidden/>
    <w:unhideWhenUsed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3">
    <w:name w:val="List 3"/>
    <w:basedOn w:val="Normal"/>
    <w:uiPriority w:val="99"/>
    <w:semiHidden/>
    <w:unhideWhenUsed/>
    <w:pPr>
      <w:ind w:left="1080" w:hanging="360"/>
    </w:pPr>
  </w:style>
  <w:style w:type="paragraph" w:styleId="List4">
    <w:name w:val="List 4"/>
    <w:basedOn w:val="Normal"/>
    <w:uiPriority w:val="99"/>
    <w:semiHidden/>
    <w:unhideWhenUsed/>
    <w:pPr>
      <w:ind w:left="1440" w:hanging="360"/>
    </w:pPr>
  </w:style>
  <w:style w:type="paragraph" w:styleId="List5">
    <w:name w:val="List 5"/>
    <w:basedOn w:val="Normal"/>
    <w:uiPriority w:val="99"/>
    <w:semiHidden/>
    <w:unhideWhenUsed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pPr>
      <w:numPr>
        <w:numId w:val="6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numId w:val="7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8"/>
      </w:numPr>
    </w:pPr>
  </w:style>
  <w:style w:type="paragraph" w:styleId="ListBullet4">
    <w:name w:val="List Bullet 4"/>
    <w:basedOn w:val="Normal"/>
    <w:uiPriority w:val="99"/>
    <w:semiHidden/>
    <w:unhideWhenUsed/>
    <w:pPr>
      <w:numPr>
        <w:numId w:val="9"/>
      </w:numPr>
    </w:pPr>
  </w:style>
  <w:style w:type="paragraph" w:styleId="ListBullet5">
    <w:name w:val="List Bullet 5"/>
    <w:basedOn w:val="Normal"/>
    <w:uiPriority w:val="99"/>
    <w:semiHidden/>
    <w:unhideWhenUsed/>
    <w:pPr>
      <w:numPr>
        <w:numId w:val="10"/>
      </w:numPr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pPr>
      <w:numPr>
        <w:numId w:val="11"/>
      </w:numPr>
    </w:pPr>
  </w:style>
  <w:style w:type="paragraph" w:styleId="ListNumber2">
    <w:name w:val="List Number 2"/>
    <w:basedOn w:val="Normal"/>
    <w:uiPriority w:val="99"/>
    <w:semiHidden/>
    <w:unhideWhenUsed/>
    <w:pPr>
      <w:numPr>
        <w:numId w:val="12"/>
      </w:numPr>
    </w:pPr>
  </w:style>
  <w:style w:type="paragraph" w:styleId="ListNumber3">
    <w:name w:val="List Number 3"/>
    <w:basedOn w:val="Normal"/>
    <w:uiPriority w:val="99"/>
    <w:semiHidden/>
    <w:unhideWhenUsed/>
    <w:pPr>
      <w:numPr>
        <w:numId w:val="13"/>
      </w:numPr>
    </w:pPr>
  </w:style>
  <w:style w:type="paragraph" w:styleId="ListNumber4">
    <w:name w:val="List Number 4"/>
    <w:basedOn w:val="Normal"/>
    <w:uiPriority w:val="99"/>
    <w:semiHidden/>
    <w:unhideWhenUsed/>
    <w:pPr>
      <w:numPr>
        <w:numId w:val="14"/>
      </w:numPr>
    </w:pPr>
  </w:style>
  <w:style w:type="paragraph" w:styleId="ListNumber5">
    <w:name w:val="List Number 5"/>
    <w:basedOn w:val="Normal"/>
    <w:uiPriority w:val="99"/>
    <w:semiHidden/>
    <w:unhideWhenUsed/>
    <w:pPr>
      <w:numPr>
        <w:numId w:val="15"/>
      </w:numPr>
    </w:pPr>
  </w:style>
  <w:style w:type="paragraph" w:styleId="MessageHeader">
    <w:name w:val="Message Header"/>
    <w:basedOn w:val="Normal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unhideWhenUsed/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uiPriority w:val="99"/>
    <w:semiHidden/>
    <w:unhideWhenUsed/>
  </w:style>
  <w:style w:type="paragraph" w:styleId="Signature">
    <w:name w:val="Signature"/>
    <w:basedOn w:val="Normal"/>
    <w:uiPriority w:val="99"/>
    <w:semiHidden/>
    <w:unhideWhenUsed/>
    <w:pPr>
      <w:ind w:left="4320"/>
    </w:pPr>
  </w:style>
  <w:style w:type="character" w:styleId="Strong">
    <w:name w:val="Strong"/>
    <w:basedOn w:val="DefaultParagraphFont"/>
    <w:uiPriority w:val="23"/>
    <w:qFormat/>
    <w:rPr>
      <w:b/>
      <w:bCs/>
    </w:rPr>
  </w:style>
  <w:style w:type="paragraph" w:styleId="Subtitle">
    <w:name w:val="Subtitle"/>
    <w:basedOn w:val="Normal"/>
    <w:uiPriority w:val="11"/>
    <w:qFormat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alloonText">
    <w:name w:val="Balloon Text"/>
    <w:basedOn w:val="Normal"/>
    <w:uiPriority w:val="99"/>
    <w:semiHidden/>
    <w:unhideWhenUsed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unhideWhenUsed/>
    <w:rPr>
      <w:b/>
      <w:bCs/>
    </w:rPr>
  </w:style>
  <w:style w:type="paragraph" w:styleId="DocumentMap">
    <w:name w:val="Document Map"/>
    <w:basedOn w:val="Normal"/>
    <w:uiPriority w:val="99"/>
    <w:semiHidden/>
    <w:unhideWhenUsed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uiPriority w:val="99"/>
    <w:semiHidden/>
    <w:unhideWhenUsed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uiPriority w:val="99"/>
    <w:semiHidden/>
    <w:unhideWhenUsed/>
    <w:rPr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="Arial" w:hAnsi="Arial" w:cs="Arial"/>
      <w:b/>
      <w:bCs/>
    </w:rPr>
  </w:style>
  <w:style w:type="paragraph" w:styleId="MacroText">
    <w:name w:val="macro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ja-JP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uiPriority w:val="99"/>
    <w:semiHidden/>
    <w:unhideWhenUsed/>
  </w:style>
  <w:style w:type="paragraph" w:styleId="TOC2">
    <w:name w:val="toc 2"/>
    <w:basedOn w:val="Normal"/>
    <w:next w:val="Normal"/>
    <w:autoRedefine/>
    <w:uiPriority w:val="99"/>
    <w:semiHidden/>
    <w:unhideWhenUsed/>
    <w:pPr>
      <w:ind w:left="240"/>
    </w:pPr>
  </w:style>
  <w:style w:type="paragraph" w:styleId="TOC3">
    <w:name w:val="toc 3"/>
    <w:basedOn w:val="Normal"/>
    <w:next w:val="Normal"/>
    <w:autoRedefine/>
    <w:uiPriority w:val="99"/>
    <w:semiHidden/>
    <w:unhideWhenUsed/>
    <w:pPr>
      <w:ind w:left="480"/>
    </w:pPr>
  </w:style>
  <w:style w:type="paragraph" w:styleId="TOC4">
    <w:name w:val="toc 4"/>
    <w:basedOn w:val="Normal"/>
    <w:next w:val="Normal"/>
    <w:autoRedefine/>
    <w:uiPriority w:val="99"/>
    <w:semiHidden/>
    <w:unhideWhenUsed/>
    <w:pPr>
      <w:ind w:left="720"/>
    </w:pPr>
  </w:style>
  <w:style w:type="paragraph" w:styleId="TOC5">
    <w:name w:val="toc 5"/>
    <w:basedOn w:val="Normal"/>
    <w:next w:val="Normal"/>
    <w:autoRedefine/>
    <w:uiPriority w:val="99"/>
    <w:semiHidden/>
    <w:unhideWhenUsed/>
    <w:pPr>
      <w:ind w:left="960"/>
    </w:pPr>
  </w:style>
  <w:style w:type="paragraph" w:styleId="TOC6">
    <w:name w:val="toc 6"/>
    <w:basedOn w:val="Normal"/>
    <w:next w:val="Normal"/>
    <w:autoRedefine/>
    <w:uiPriority w:val="99"/>
    <w:semiHidden/>
    <w:unhideWhenUsed/>
    <w:pPr>
      <w:ind w:left="1200"/>
    </w:pPr>
  </w:style>
  <w:style w:type="paragraph" w:styleId="TOC7">
    <w:name w:val="toc 7"/>
    <w:basedOn w:val="Normal"/>
    <w:next w:val="Normal"/>
    <w:autoRedefine/>
    <w:uiPriority w:val="99"/>
    <w:semiHidden/>
    <w:unhideWhenUsed/>
    <w:pPr>
      <w:ind w:left="1440"/>
    </w:pPr>
  </w:style>
  <w:style w:type="paragraph" w:styleId="TOC8">
    <w:name w:val="toc 8"/>
    <w:basedOn w:val="Normal"/>
    <w:next w:val="Normal"/>
    <w:autoRedefine/>
    <w:uiPriority w:val="99"/>
    <w:semiHidden/>
    <w:unhideWhenUsed/>
    <w:pPr>
      <w:ind w:left="1680"/>
    </w:pPr>
  </w:style>
  <w:style w:type="paragraph" w:styleId="TOC9">
    <w:name w:val="toc 9"/>
    <w:basedOn w:val="Normal"/>
    <w:next w:val="Normal"/>
    <w:autoRedefine/>
    <w:uiPriority w:val="99"/>
    <w:semiHidden/>
    <w:unhideWhenUsed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1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15\Root\Templates\1033\Office%20Word%202003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7A025-615D-4C93-BF1F-879BF7E14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21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Lewandowski</dc:creator>
  <cp:keywords/>
  <dc:description/>
  <cp:lastModifiedBy>User</cp:lastModifiedBy>
  <cp:revision>3</cp:revision>
  <dcterms:created xsi:type="dcterms:W3CDTF">2015-04-07T02:50:00Z</dcterms:created>
  <dcterms:modified xsi:type="dcterms:W3CDTF">2015-05-04T15:28:00Z</dcterms:modified>
</cp:coreProperties>
</file>